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etableauclaire"/>
        <w:tblW w:w="361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371"/>
      </w:tblGrid>
      <w:tr w:rsidR="007E0D68" w:rsidRPr="007E3C63" w14:paraId="5862DABC" w14:textId="77777777" w:rsidTr="007E0D68">
        <w:trPr>
          <w:cantSplit/>
          <w:trHeight w:val="2040"/>
        </w:trPr>
        <w:tc>
          <w:tcPr>
            <w:tcW w:w="7371" w:type="dxa"/>
            <w:vAlign w:val="bottom"/>
          </w:tcPr>
          <w:p w14:paraId="651AC821" w14:textId="77777777" w:rsidR="007E0D68" w:rsidRPr="007E3C63" w:rsidRDefault="00327E1E" w:rsidP="00C47114">
            <w:pPr>
              <w:pStyle w:val="CV-Nom"/>
              <w:rPr>
                <w:sz w:val="56"/>
                <w:szCs w:val="56"/>
              </w:rPr>
            </w:pPr>
            <w:bookmarkStart w:id="0" w:name="_Hlk56520185"/>
            <w:r w:rsidRPr="007E3C63">
              <w:rPr>
                <w:sz w:val="56"/>
                <w:szCs w:val="56"/>
              </w:rPr>
              <w:t>Christian Tayoro</w:t>
            </w:r>
          </w:p>
          <w:p w14:paraId="4F7C7BC5" w14:textId="7E6D3C61" w:rsidR="007E0D68" w:rsidRPr="007E3C63" w:rsidRDefault="00BB6577" w:rsidP="00C47114">
            <w:pPr>
              <w:pStyle w:val="CV-Rle"/>
            </w:pPr>
            <w:r>
              <w:t>Spécialiste DevSecOps</w:t>
            </w:r>
            <w:r w:rsidR="004164C6">
              <w:t>, 1</w:t>
            </w:r>
            <w:r w:rsidR="000E2ECA">
              <w:t>1</w:t>
            </w:r>
            <w:r w:rsidR="004164C6">
              <w:t xml:space="preserve"> ans d’expérience en développement</w:t>
            </w:r>
          </w:p>
          <w:p w14:paraId="75A50FFA" w14:textId="77777777" w:rsidR="007E0D68" w:rsidRPr="007E3C63" w:rsidRDefault="007E0D68" w:rsidP="00692D01">
            <w:pPr>
              <w:pBdr>
                <w:bottom w:val="single" w:sz="2" w:space="1" w:color="auto"/>
              </w:pBdr>
              <w:spacing w:after="0" w:line="240" w:lineRule="auto"/>
              <w:ind w:right="3600"/>
            </w:pPr>
          </w:p>
        </w:tc>
      </w:tr>
    </w:tbl>
    <w:bookmarkEnd w:id="0"/>
    <w:p w14:paraId="37D73F50" w14:textId="085B65AC" w:rsidR="00AA3991" w:rsidRDefault="00AA3991" w:rsidP="00F2320D">
      <w:pPr>
        <w:pStyle w:val="CV-Titre"/>
      </w:pPr>
      <w:r>
        <w:t>Profil </w:t>
      </w:r>
    </w:p>
    <w:p w14:paraId="27D32EF9" w14:textId="0ABB82A5" w:rsidR="00A67252" w:rsidRPr="00A67252" w:rsidRDefault="00A67252" w:rsidP="00A67252">
      <w:pPr>
        <w:pStyle w:val="Corpsdetexte"/>
      </w:pPr>
      <w:r w:rsidRPr="00A67252">
        <w:t xml:space="preserve">Monsieur Christian TAYORO détient un baccalauréat en informatique et possède </w:t>
      </w:r>
      <w:r w:rsidR="000E2ECA">
        <w:t>onze</w:t>
      </w:r>
      <w:r w:rsidRPr="00A67252">
        <w:t xml:space="preserve"> (</w:t>
      </w:r>
      <w:r>
        <w:t>1</w:t>
      </w:r>
      <w:r w:rsidR="000E2ECA">
        <w:t>1</w:t>
      </w:r>
      <w:r w:rsidRPr="00A67252">
        <w:t>) années d’expérience dans le domaine des technologies de l’information. Il a participé à plusieurs mandats importants, notamment dans le domaine bancaire ainsi que dans des entreprises d’intégration de solutions. Ceux-ci ont été réalisés auprès de clients d’envergure, dont AXXEND de la Cote d’Ivoire, Microsoft-Cote d’Ivoire, la Banque Africaine de Développemen</w:t>
      </w:r>
      <w:r w:rsidR="00E74A58">
        <w:t>t, COFOMO et aujourd’hui à CG</w:t>
      </w:r>
      <w:r w:rsidRPr="00A67252">
        <w:t>.</w:t>
      </w:r>
    </w:p>
    <w:p w14:paraId="6BBDBE20" w14:textId="3A5AFE23" w:rsidR="00A67252" w:rsidRPr="00A67252" w:rsidRDefault="00A67252" w:rsidP="00A67252">
      <w:pPr>
        <w:pStyle w:val="Corpsdetexte"/>
      </w:pPr>
      <w:r w:rsidRPr="00A67252">
        <w:t>Au cours de sa carrière, monsieur Christian TAYORO a participé à toutes les étapes du développement logiciel, ce qui lui a permis d’acquérir une solide expérience en conception d’applications Web et client-serveur développées avec les nouvelles technologies (.NET, SQL Server, XML, JavaScript, ASP.NET Core). Il se concentre maintenant sur l’amélioration des processus lors du cycle de vie des applications (Dev</w:t>
      </w:r>
      <w:r w:rsidR="008B1FB4">
        <w:t>Sec</w:t>
      </w:r>
      <w:r w:rsidRPr="00A67252">
        <w:t>Ops – Azure DevOps &amp; Azure) et a participé, à ce titre, à plusieurs mandats stratégiques.</w:t>
      </w:r>
    </w:p>
    <w:p w14:paraId="6933D040" w14:textId="77777777" w:rsidR="00A67252" w:rsidRPr="00A67252" w:rsidRDefault="00A67252" w:rsidP="00A67252">
      <w:pPr>
        <w:pStyle w:val="Corpsdetexte"/>
      </w:pPr>
      <w:r w:rsidRPr="00A67252">
        <w:t>Monsieur Christian TAYORO se démarque par son esprit d’équipe, son sens de l’analyse, son autonomie ainsi que son professionnalisme. Il est également très méticuleux dans tout ce qu’il fait. Dans le cadre de ses différents mandats, il a toujours démontré une grande disponibilité et n’hésite pas à chercher et à obtenir toutes les expertises nécessaires à la réalisation de son travail.</w:t>
      </w:r>
    </w:p>
    <w:p w14:paraId="2E4C52D4" w14:textId="6BE083F8" w:rsidR="005D7016" w:rsidRDefault="005D7016" w:rsidP="00F2320D">
      <w:pPr>
        <w:pStyle w:val="CV-Titre"/>
      </w:pPr>
      <w:r>
        <w:t>Expérience CGI</w:t>
      </w:r>
    </w:p>
    <w:p w14:paraId="1F33B89B" w14:textId="6677CE15" w:rsidR="005D7016" w:rsidRDefault="005D7016" w:rsidP="005D7016">
      <w:pPr>
        <w:pStyle w:val="CV-Sous-titre"/>
      </w:pPr>
      <w:r>
        <w:t>PSP Investissements (08/2022 à ce jour)</w:t>
      </w:r>
    </w:p>
    <w:p w14:paraId="1D29E701" w14:textId="03F4311F" w:rsidR="005D7016" w:rsidRDefault="005D7016" w:rsidP="005D7016">
      <w:pPr>
        <w:pStyle w:val="Corpsdetexte"/>
        <w:spacing w:line="276" w:lineRule="auto"/>
        <w:rPr>
          <w:b/>
        </w:rPr>
      </w:pPr>
      <w:r w:rsidRPr="005D7016">
        <w:rPr>
          <w:b/>
        </w:rPr>
        <w:t xml:space="preserve">Consultant </w:t>
      </w:r>
      <w:r w:rsidR="00A67252" w:rsidRPr="005D7016">
        <w:rPr>
          <w:b/>
        </w:rPr>
        <w:t>DevSecOps</w:t>
      </w:r>
      <w:r w:rsidR="00BC2EE0">
        <w:rPr>
          <w:b/>
        </w:rPr>
        <w:t xml:space="preserve"> – Mandat à PSP INVEST</w:t>
      </w:r>
    </w:p>
    <w:p w14:paraId="679FEFAD" w14:textId="51986A88" w:rsidR="00A67252" w:rsidRDefault="00A67252" w:rsidP="00A67252">
      <w:pPr>
        <w:pStyle w:val="Corpsdetexte"/>
        <w:spacing w:line="276" w:lineRule="auto"/>
      </w:pPr>
      <w:r w:rsidRPr="00A6648D">
        <w:t xml:space="preserve">Le projet consiste à </w:t>
      </w:r>
      <w:r>
        <w:t>effectuer la migration de 10 applications on-prem vers le Cloud (Azure).</w:t>
      </w:r>
    </w:p>
    <w:p w14:paraId="5F3BBE84" w14:textId="576B97D1" w:rsidR="00BC2EE0" w:rsidRDefault="00BC2EE0" w:rsidP="00A67252">
      <w:pPr>
        <w:pStyle w:val="Corpsdetexte"/>
        <w:spacing w:line="276" w:lineRule="auto"/>
      </w:pPr>
      <w:r>
        <w:t>Les applications en cours : FXHedging, StreetAccount, QuoteMasterPro, FXDistribution, Gril</w:t>
      </w:r>
    </w:p>
    <w:p w14:paraId="2D604101" w14:textId="77777777" w:rsidR="00A67252" w:rsidRPr="007E3C63" w:rsidRDefault="00A67252" w:rsidP="00A67252">
      <w:pPr>
        <w:pStyle w:val="Corpsdetexte"/>
        <w:spacing w:line="276" w:lineRule="auto"/>
      </w:pPr>
      <w:r w:rsidRPr="007E3C63">
        <w:t>Responsabilités :</w:t>
      </w:r>
    </w:p>
    <w:p w14:paraId="0EED13C2" w14:textId="67E77241" w:rsidR="00A67252" w:rsidRPr="007E3C63" w:rsidRDefault="00A67252" w:rsidP="00A67252">
      <w:pPr>
        <w:pStyle w:val="Listepuces"/>
        <w:tabs>
          <w:tab w:val="clear" w:pos="360"/>
          <w:tab w:val="num" w:pos="0"/>
        </w:tabs>
        <w:spacing w:line="276" w:lineRule="auto"/>
      </w:pPr>
      <w:r>
        <w:t>Écrire les scripts de déploiement des ressources Azure;</w:t>
      </w:r>
    </w:p>
    <w:p w14:paraId="381BAD67" w14:textId="1B14ACA7" w:rsidR="00A67252" w:rsidRPr="007E3C63" w:rsidRDefault="00A67252" w:rsidP="00A67252">
      <w:pPr>
        <w:pStyle w:val="Listepuces"/>
        <w:spacing w:line="276" w:lineRule="auto"/>
      </w:pPr>
      <w:r>
        <w:t>Configuration des pipelines de build et de déploiement automatique</w:t>
      </w:r>
      <w:r w:rsidRPr="007E3C63">
        <w:t>;</w:t>
      </w:r>
    </w:p>
    <w:p w14:paraId="2C900D70" w14:textId="6D160B5D" w:rsidR="00A67252" w:rsidRDefault="00A67252" w:rsidP="00A67252">
      <w:pPr>
        <w:pStyle w:val="Listepuces"/>
      </w:pPr>
      <w:r>
        <w:t>Gestion des repositories et des branches</w:t>
      </w:r>
    </w:p>
    <w:p w14:paraId="01BEE686" w14:textId="281ADD30" w:rsidR="00A67252" w:rsidRDefault="00A67252" w:rsidP="00A67252">
      <w:pPr>
        <w:pStyle w:val="Listepuces"/>
      </w:pPr>
      <w:r>
        <w:t>Lead des devops sur les différents projets</w:t>
      </w:r>
    </w:p>
    <w:p w14:paraId="29A44D16" w14:textId="0DDDAFD9" w:rsidR="00E74A58" w:rsidRDefault="00E74A58" w:rsidP="00A67252">
      <w:pPr>
        <w:pStyle w:val="Listepuces"/>
      </w:pPr>
      <w:r>
        <w:t>Participer à l’architecture des migrations des projets</w:t>
      </w:r>
    </w:p>
    <w:p w14:paraId="686B1EA4" w14:textId="77777777" w:rsidR="00733AAE" w:rsidRDefault="006B70E5" w:rsidP="00A67252">
      <w:pPr>
        <w:pStyle w:val="Listepuces"/>
      </w:pPr>
      <w:r>
        <w:t>D</w:t>
      </w:r>
      <w:r w:rsidR="00733AAE">
        <w:t>éploiement automatique des service principal, managed identity pour gérer la sécurité à travers RBAC et ABAC</w:t>
      </w:r>
    </w:p>
    <w:p w14:paraId="62DD9B89" w14:textId="6C8431B3" w:rsidR="006B70E5" w:rsidRDefault="00733AAE" w:rsidP="00A67252">
      <w:pPr>
        <w:pStyle w:val="Listepuces"/>
      </w:pPr>
      <w:r>
        <w:t xml:space="preserve">Utilisation de Azure Keyvault </w:t>
      </w:r>
      <w:r w:rsidR="00015A1E">
        <w:t>pour sécuriser les informations sensibles</w:t>
      </w:r>
    </w:p>
    <w:p w14:paraId="393932D3" w14:textId="1CD24394" w:rsidR="008E1C68" w:rsidRDefault="008E1C68" w:rsidP="00A67252">
      <w:pPr>
        <w:pStyle w:val="Listepuces"/>
      </w:pPr>
      <w:r>
        <w:t>Déploiement automatique des assets de Azure DataFactory</w:t>
      </w:r>
    </w:p>
    <w:p w14:paraId="0CAFDC05" w14:textId="77777777" w:rsidR="00BC2EE0" w:rsidRDefault="00BC2EE0" w:rsidP="00BC2EE0">
      <w:pPr>
        <w:pStyle w:val="Listepuces"/>
        <w:numPr>
          <w:ilvl w:val="0"/>
          <w:numId w:val="0"/>
        </w:numPr>
        <w:ind w:left="360"/>
      </w:pPr>
    </w:p>
    <w:p w14:paraId="04A5C1E6" w14:textId="660C5896" w:rsidR="00A67252" w:rsidRDefault="00A67252" w:rsidP="00A67252">
      <w:pPr>
        <w:pStyle w:val="Listepuces"/>
        <w:numPr>
          <w:ilvl w:val="0"/>
          <w:numId w:val="0"/>
        </w:numPr>
        <w:ind w:left="360" w:hanging="360"/>
      </w:pPr>
    </w:p>
    <w:p w14:paraId="02AF7000" w14:textId="22CBCF7D" w:rsidR="00A67252" w:rsidRDefault="00E74A58" w:rsidP="00BF2814">
      <w:pPr>
        <w:pStyle w:val="Listepuces"/>
        <w:numPr>
          <w:ilvl w:val="0"/>
          <w:numId w:val="0"/>
        </w:numPr>
        <w:spacing w:line="276" w:lineRule="auto"/>
        <w:ind w:left="360" w:hanging="360"/>
      </w:pPr>
      <w:r w:rsidRPr="00A67252">
        <w:t>Environnement :</w:t>
      </w:r>
      <w:r>
        <w:t xml:space="preserve"> Azure DevOps, Azure, ARM, Pipelines YAML, DataFactory</w:t>
      </w:r>
      <w:r w:rsidR="00915598">
        <w:t>, LogicApp</w:t>
      </w:r>
    </w:p>
    <w:p w14:paraId="6935CF43" w14:textId="77777777" w:rsidR="002414D4" w:rsidRDefault="002414D4" w:rsidP="00BF2814">
      <w:pPr>
        <w:pStyle w:val="Listepuces"/>
        <w:numPr>
          <w:ilvl w:val="0"/>
          <w:numId w:val="0"/>
        </w:numPr>
        <w:spacing w:line="276" w:lineRule="auto"/>
        <w:ind w:left="360" w:hanging="360"/>
      </w:pPr>
    </w:p>
    <w:p w14:paraId="21686DB1" w14:textId="77777777" w:rsidR="002414D4" w:rsidRDefault="002414D4" w:rsidP="00BF2814">
      <w:pPr>
        <w:pStyle w:val="Listepuces"/>
        <w:numPr>
          <w:ilvl w:val="0"/>
          <w:numId w:val="0"/>
        </w:numPr>
        <w:spacing w:line="276" w:lineRule="auto"/>
        <w:ind w:left="360" w:hanging="360"/>
      </w:pPr>
    </w:p>
    <w:p w14:paraId="1E1454D8" w14:textId="77777777" w:rsidR="002414D4" w:rsidRPr="00A6648D" w:rsidRDefault="002414D4" w:rsidP="00BF2814">
      <w:pPr>
        <w:pStyle w:val="Listepuces"/>
        <w:numPr>
          <w:ilvl w:val="0"/>
          <w:numId w:val="0"/>
        </w:numPr>
        <w:spacing w:line="276" w:lineRule="auto"/>
        <w:ind w:left="360" w:hanging="360"/>
      </w:pPr>
    </w:p>
    <w:p w14:paraId="1AA537C3" w14:textId="53CBEDD2" w:rsidR="00F2320D" w:rsidRPr="007E3C63" w:rsidRDefault="005D7016" w:rsidP="00F2320D">
      <w:pPr>
        <w:pStyle w:val="CV-Titre"/>
      </w:pPr>
      <w:r>
        <w:lastRenderedPageBreak/>
        <w:t xml:space="preserve">Autres </w:t>
      </w:r>
      <w:r w:rsidR="00686045" w:rsidRPr="007E3C63">
        <w:t>Expériences</w:t>
      </w:r>
    </w:p>
    <w:p w14:paraId="4F58FE3E" w14:textId="3E79CA72" w:rsidR="00D46856" w:rsidRPr="007E3C63" w:rsidRDefault="00D46856" w:rsidP="00D46856">
      <w:pPr>
        <w:pStyle w:val="CV-Sous-titre"/>
      </w:pPr>
      <w:r w:rsidRPr="007E3C63">
        <w:t>Ministère de la Justice du Québec (</w:t>
      </w:r>
      <w:r w:rsidR="00067624">
        <w:t>04/</w:t>
      </w:r>
      <w:r w:rsidRPr="007E3C63">
        <w:t>2021</w:t>
      </w:r>
      <w:r w:rsidR="00895BF4">
        <w:t xml:space="preserve"> à </w:t>
      </w:r>
      <w:r w:rsidR="00067624">
        <w:t>07/2022</w:t>
      </w:r>
      <w:r w:rsidRPr="007E3C63">
        <w:t>)</w:t>
      </w:r>
    </w:p>
    <w:p w14:paraId="241E7887" w14:textId="35DE6199" w:rsidR="007E3C63" w:rsidRPr="007E3C63" w:rsidRDefault="00D46856" w:rsidP="007E3C63">
      <w:pPr>
        <w:pStyle w:val="Corpsdetexte"/>
        <w:spacing w:line="276" w:lineRule="auto"/>
        <w:rPr>
          <w:b/>
        </w:rPr>
      </w:pPr>
      <w:r w:rsidRPr="007E3C63">
        <w:rPr>
          <w:b/>
        </w:rPr>
        <w:t>Consultant sénior Dev</w:t>
      </w:r>
      <w:r w:rsidR="00BB6577">
        <w:rPr>
          <w:b/>
        </w:rPr>
        <w:t>Sec</w:t>
      </w:r>
      <w:r w:rsidRPr="007E3C63">
        <w:rPr>
          <w:b/>
        </w:rPr>
        <w:t>Ops</w:t>
      </w:r>
    </w:p>
    <w:p w14:paraId="40028B04" w14:textId="77777777" w:rsidR="00D46856" w:rsidRPr="007E3C63" w:rsidRDefault="00D46856" w:rsidP="007E3C63">
      <w:pPr>
        <w:pStyle w:val="Corpsdetexte"/>
        <w:spacing w:line="276" w:lineRule="auto"/>
      </w:pPr>
      <w:r w:rsidRPr="007E3C63">
        <w:t>Responsabilités</w:t>
      </w:r>
      <w:r w:rsidR="007E3C63" w:rsidRPr="007E3C63">
        <w:t> :</w:t>
      </w:r>
    </w:p>
    <w:p w14:paraId="66D2D1BA" w14:textId="27B8098D" w:rsidR="00A67252" w:rsidRPr="007E3C63" w:rsidRDefault="0015044B" w:rsidP="00A67252">
      <w:pPr>
        <w:pStyle w:val="Listepuces"/>
        <w:tabs>
          <w:tab w:val="clear" w:pos="360"/>
          <w:tab w:val="num" w:pos="0"/>
        </w:tabs>
        <w:spacing w:line="276" w:lineRule="auto"/>
      </w:pPr>
      <w:r>
        <w:t>M</w:t>
      </w:r>
      <w:r w:rsidR="00D46856" w:rsidRPr="007E3C63">
        <w:t xml:space="preserve">igration de TFS vers Azure </w:t>
      </w:r>
      <w:r w:rsidR="003E6897">
        <w:t>D</w:t>
      </w:r>
      <w:r w:rsidR="00F67B40" w:rsidRPr="007E3C63">
        <w:t>ev</w:t>
      </w:r>
      <w:r w:rsidR="003E6897">
        <w:t>O</w:t>
      </w:r>
      <w:r w:rsidR="00F67B40" w:rsidRPr="007E3C63">
        <w:t>ps</w:t>
      </w:r>
      <w:r w:rsidR="007E5247">
        <w:t xml:space="preserve"> et application </w:t>
      </w:r>
      <w:r w:rsidR="007E5247" w:rsidRPr="007E5247">
        <w:t>de la méthod</w:t>
      </w:r>
      <w:r w:rsidR="003E6897">
        <w:t>o</w:t>
      </w:r>
      <w:r>
        <w:t>logi</w:t>
      </w:r>
      <w:r w:rsidR="007E5247" w:rsidRPr="007E5247">
        <w:t>e Agile et DevSecOps dans un contexte Azure</w:t>
      </w:r>
      <w:r w:rsidR="007E5247">
        <w:t>;</w:t>
      </w:r>
    </w:p>
    <w:p w14:paraId="43DC2DBD" w14:textId="1BBA64C2" w:rsidR="00D46856" w:rsidRPr="007E3C63" w:rsidRDefault="00F67B40" w:rsidP="007E3C63">
      <w:pPr>
        <w:pStyle w:val="Listepuces"/>
        <w:spacing w:line="276" w:lineRule="auto"/>
      </w:pPr>
      <w:r w:rsidRPr="007E3C63">
        <w:t xml:space="preserve">Création </w:t>
      </w:r>
      <w:r w:rsidR="00D46856" w:rsidRPr="007E3C63">
        <w:t>d</w:t>
      </w:r>
      <w:r w:rsidR="007E3C63">
        <w:t>’</w:t>
      </w:r>
      <w:r w:rsidR="00D46856" w:rsidRPr="007E3C63">
        <w:t>agents de build et de release pour les pipelines</w:t>
      </w:r>
      <w:r w:rsidR="0015044B">
        <w:t xml:space="preserve"> Azure DevOps</w:t>
      </w:r>
      <w:r w:rsidR="00D46856" w:rsidRPr="007E3C63">
        <w:t>;</w:t>
      </w:r>
    </w:p>
    <w:p w14:paraId="70D3905C" w14:textId="1BBD34BE" w:rsidR="00D46856" w:rsidRPr="007E3C63" w:rsidRDefault="00F67B40" w:rsidP="007E3C63">
      <w:pPr>
        <w:pStyle w:val="Listepuces"/>
        <w:spacing w:line="276" w:lineRule="auto"/>
      </w:pPr>
      <w:r w:rsidRPr="007E3C63">
        <w:t xml:space="preserve">Création </w:t>
      </w:r>
      <w:r w:rsidR="00D46856" w:rsidRPr="007E3C63">
        <w:t xml:space="preserve">de ressources dans Azure </w:t>
      </w:r>
      <w:r w:rsidR="003E6897">
        <w:t>I</w:t>
      </w:r>
      <w:r w:rsidRPr="007E3C63">
        <w:t>aa</w:t>
      </w:r>
      <w:r w:rsidR="003E6897">
        <w:t>S</w:t>
      </w:r>
      <w:r w:rsidRPr="007E3C63">
        <w:t xml:space="preserve"> </w:t>
      </w:r>
      <w:r w:rsidR="00D46856" w:rsidRPr="007E3C63">
        <w:t xml:space="preserve">&amp; </w:t>
      </w:r>
      <w:r w:rsidR="003E6897">
        <w:t>P</w:t>
      </w:r>
      <w:r w:rsidRPr="007E3C63">
        <w:t>aa</w:t>
      </w:r>
      <w:r w:rsidR="003E6897">
        <w:t>S</w:t>
      </w:r>
      <w:r w:rsidRPr="007E3C63">
        <w:t xml:space="preserve"> </w:t>
      </w:r>
      <w:r w:rsidR="00D46856" w:rsidRPr="007E3C63">
        <w:t>via des templates ARM (Pipeline</w:t>
      </w:r>
      <w:r w:rsidR="0015044B">
        <w:t xml:space="preserve"> CI/CD</w:t>
      </w:r>
      <w:r w:rsidR="00D46856" w:rsidRPr="007E3C63">
        <w:t>)</w:t>
      </w:r>
      <w:r w:rsidR="007E3C63" w:rsidRPr="007E3C63">
        <w:t> :</w:t>
      </w:r>
    </w:p>
    <w:p w14:paraId="7F561E6B" w14:textId="77777777" w:rsidR="00D46856" w:rsidRPr="007E3C63" w:rsidRDefault="00D46856" w:rsidP="007E3C63">
      <w:pPr>
        <w:pStyle w:val="Listepuces2"/>
        <w:spacing w:line="276" w:lineRule="auto"/>
      </w:pPr>
      <w:r w:rsidRPr="007E3C63">
        <w:t>Managed Identities;</w:t>
      </w:r>
    </w:p>
    <w:p w14:paraId="25D9D899" w14:textId="0BC9ADCA" w:rsidR="00D46856" w:rsidRPr="00067624" w:rsidRDefault="00F67B40" w:rsidP="007E3C63">
      <w:pPr>
        <w:pStyle w:val="Listepuces2"/>
        <w:spacing w:line="276" w:lineRule="auto"/>
        <w:rPr>
          <w:lang w:val="en-US"/>
        </w:rPr>
      </w:pPr>
      <w:r w:rsidRPr="00067624">
        <w:rPr>
          <w:lang w:val="en-US"/>
        </w:rPr>
        <w:t>V</w:t>
      </w:r>
      <w:r w:rsidR="003E6897" w:rsidRPr="00067624">
        <w:rPr>
          <w:lang w:val="en-US"/>
        </w:rPr>
        <w:t>MS</w:t>
      </w:r>
      <w:r w:rsidRPr="00067624">
        <w:rPr>
          <w:lang w:val="en-US"/>
        </w:rPr>
        <w:t xml:space="preserve"> </w:t>
      </w:r>
      <w:r w:rsidR="00D46856" w:rsidRPr="00067624">
        <w:rPr>
          <w:lang w:val="en-US"/>
        </w:rPr>
        <w:t>(Linux et Windows) =&gt; Network, Storage, Disk;</w:t>
      </w:r>
    </w:p>
    <w:p w14:paraId="31572473" w14:textId="6FCE7EA4" w:rsidR="00D46856" w:rsidRPr="007E3C63" w:rsidRDefault="00F67B40" w:rsidP="007E3C63">
      <w:pPr>
        <w:pStyle w:val="Listepuces2"/>
        <w:spacing w:line="276" w:lineRule="auto"/>
      </w:pPr>
      <w:r w:rsidRPr="007E3C63">
        <w:t>Keyvaults</w:t>
      </w:r>
      <w:r w:rsidR="00D46856" w:rsidRPr="007E3C63">
        <w:t>;</w:t>
      </w:r>
    </w:p>
    <w:p w14:paraId="771E1276" w14:textId="77777777" w:rsidR="00D46856" w:rsidRPr="007E3C63" w:rsidRDefault="00D46856" w:rsidP="007E3C63">
      <w:pPr>
        <w:pStyle w:val="Listepuces2"/>
        <w:spacing w:line="276" w:lineRule="auto"/>
      </w:pPr>
      <w:r w:rsidRPr="007E3C63">
        <w:t>App Service Plan;</w:t>
      </w:r>
    </w:p>
    <w:p w14:paraId="57B72C08" w14:textId="77777777" w:rsidR="00D46856" w:rsidRPr="007E3C63" w:rsidRDefault="00D46856" w:rsidP="007E3C63">
      <w:pPr>
        <w:pStyle w:val="Listepuces2"/>
        <w:spacing w:line="276" w:lineRule="auto"/>
      </w:pPr>
      <w:r w:rsidRPr="007E3C63">
        <w:t>App Service;</w:t>
      </w:r>
    </w:p>
    <w:p w14:paraId="29210FCA" w14:textId="77777777" w:rsidR="00D46856" w:rsidRPr="007E3C63" w:rsidRDefault="00D46856" w:rsidP="007E3C63">
      <w:pPr>
        <w:pStyle w:val="Listepuces2"/>
        <w:spacing w:line="276" w:lineRule="auto"/>
      </w:pPr>
      <w:r w:rsidRPr="007E3C63">
        <w:t>Service Bus;</w:t>
      </w:r>
    </w:p>
    <w:p w14:paraId="74678CE6" w14:textId="77777777" w:rsidR="00D46856" w:rsidRPr="007E3C63" w:rsidRDefault="00D46856" w:rsidP="007E3C63">
      <w:pPr>
        <w:pStyle w:val="Listepuces2"/>
        <w:spacing w:line="276" w:lineRule="auto"/>
      </w:pPr>
      <w:r w:rsidRPr="007E3C63">
        <w:t>Azure Database Server;</w:t>
      </w:r>
    </w:p>
    <w:p w14:paraId="43954F90" w14:textId="77777777" w:rsidR="00D46856" w:rsidRPr="007E3C63" w:rsidRDefault="00D46856" w:rsidP="007E3C63">
      <w:pPr>
        <w:pStyle w:val="Listepuces2"/>
        <w:spacing w:line="276" w:lineRule="auto"/>
      </w:pPr>
      <w:r w:rsidRPr="007E3C63">
        <w:t>Azure Database;</w:t>
      </w:r>
    </w:p>
    <w:p w14:paraId="521A1277" w14:textId="7E618EC8" w:rsidR="00D46856" w:rsidRPr="007E3C63" w:rsidRDefault="00F67B40" w:rsidP="007E3C63">
      <w:pPr>
        <w:pStyle w:val="Listepuces"/>
        <w:spacing w:before="0" w:line="276" w:lineRule="auto"/>
      </w:pPr>
      <w:r w:rsidRPr="007E3C63">
        <w:t xml:space="preserve">Aide </w:t>
      </w:r>
      <w:r w:rsidR="00D46856" w:rsidRPr="007E3C63">
        <w:t>à la maturité des pipelines classiques existants de projets pour différents framework</w:t>
      </w:r>
      <w:r w:rsidR="003E6897">
        <w:t>s</w:t>
      </w:r>
      <w:r w:rsidR="00D46856" w:rsidRPr="007E3C63">
        <w:t xml:space="preserve"> (Reactjs, Angular, Dotnet framework, Dotnet Core);</w:t>
      </w:r>
    </w:p>
    <w:p w14:paraId="4D434030" w14:textId="660178C9" w:rsidR="00D46856" w:rsidRPr="007E3C63" w:rsidRDefault="00F67B40" w:rsidP="007E3C63">
      <w:pPr>
        <w:pStyle w:val="Listepuces"/>
        <w:spacing w:line="276" w:lineRule="auto"/>
      </w:pPr>
      <w:r w:rsidRPr="007E3C63">
        <w:t>Conception</w:t>
      </w:r>
      <w:r w:rsidR="00D46856" w:rsidRPr="007E3C63">
        <w:t xml:space="preserve"> de pipelines YAML pour de nouveaux projets de développement;</w:t>
      </w:r>
    </w:p>
    <w:p w14:paraId="28024CED" w14:textId="0FA3D63C" w:rsidR="00D46856" w:rsidRPr="007E3C63" w:rsidRDefault="00F67B40" w:rsidP="007E3C63">
      <w:pPr>
        <w:pStyle w:val="Listepuces"/>
        <w:spacing w:line="276" w:lineRule="auto"/>
      </w:pPr>
      <w:r w:rsidRPr="007E3C63">
        <w:t xml:space="preserve">Gestion </w:t>
      </w:r>
      <w:r w:rsidR="00D46856" w:rsidRPr="007E3C63">
        <w:t>du workflow d</w:t>
      </w:r>
      <w:r w:rsidR="007E3C63">
        <w:t>’</w:t>
      </w:r>
      <w:r w:rsidR="00D46856" w:rsidRPr="007E3C63">
        <w:t>approbation en fonction des environnements dans les pipelines de release;</w:t>
      </w:r>
    </w:p>
    <w:p w14:paraId="7B4DF19E" w14:textId="16DEF1BD" w:rsidR="00D46856" w:rsidRPr="007E3C63" w:rsidRDefault="00F67B40" w:rsidP="007E3C63">
      <w:pPr>
        <w:pStyle w:val="Listepuces"/>
        <w:spacing w:line="276" w:lineRule="auto"/>
      </w:pPr>
      <w:r w:rsidRPr="007E3C63">
        <w:t xml:space="preserve">Gestion </w:t>
      </w:r>
      <w:r w:rsidR="00D46856" w:rsidRPr="007E3C63">
        <w:t xml:space="preserve">des artefacts avec Azure Artefact </w:t>
      </w:r>
      <w:r w:rsidR="003E6897">
        <w:t>M</w:t>
      </w:r>
      <w:r w:rsidR="00D46856" w:rsidRPr="007E3C63">
        <w:t>anagement;</w:t>
      </w:r>
    </w:p>
    <w:p w14:paraId="783B2C36" w14:textId="6E756C3E" w:rsidR="00D46856" w:rsidRPr="007E3C63" w:rsidRDefault="00F67B40" w:rsidP="007E3C63">
      <w:pPr>
        <w:pStyle w:val="Listepuces"/>
        <w:spacing w:line="276" w:lineRule="auto"/>
      </w:pPr>
      <w:r w:rsidRPr="007E3C63">
        <w:t xml:space="preserve">Sécurité </w:t>
      </w:r>
      <w:r w:rsidR="00D46856" w:rsidRPr="007E3C63">
        <w:t>des données sensibles via Azure Key Vault;</w:t>
      </w:r>
    </w:p>
    <w:p w14:paraId="111C1087" w14:textId="3D069A75" w:rsidR="00D46856" w:rsidRPr="007E3C63" w:rsidRDefault="00F67B40" w:rsidP="007E3C63">
      <w:pPr>
        <w:pStyle w:val="Listepuces"/>
        <w:spacing w:line="276" w:lineRule="auto"/>
      </w:pPr>
      <w:r w:rsidRPr="007E3C63">
        <w:t xml:space="preserve">Gestion </w:t>
      </w:r>
      <w:r w:rsidR="00D46856" w:rsidRPr="007E3C63">
        <w:t>des chaînes de connexion par environnement de façon automatique et sécurisée en utilisant les pipelines;</w:t>
      </w:r>
    </w:p>
    <w:p w14:paraId="7CB2B6B9" w14:textId="269670E5" w:rsidR="00D46856" w:rsidRPr="007E3C63" w:rsidRDefault="00F67B40" w:rsidP="007E3C63">
      <w:pPr>
        <w:pStyle w:val="Listepuces"/>
        <w:spacing w:line="276" w:lineRule="auto"/>
      </w:pPr>
      <w:r w:rsidRPr="007E3C63">
        <w:t xml:space="preserve">Analyse </w:t>
      </w:r>
      <w:r w:rsidR="00D46856" w:rsidRPr="007E3C63">
        <w:t>et proposition d</w:t>
      </w:r>
      <w:r w:rsidR="007E3C63">
        <w:t>’</w:t>
      </w:r>
      <w:r w:rsidR="00D46856" w:rsidRPr="007E3C63">
        <w:t>architecture pour optimiser les coûts des ressources tout en restant performants (Autoscaling);</w:t>
      </w:r>
    </w:p>
    <w:p w14:paraId="6F18D370" w14:textId="648C5FAD" w:rsidR="00D46856" w:rsidRPr="007E3C63" w:rsidRDefault="00F67B40" w:rsidP="007E3C63">
      <w:pPr>
        <w:pStyle w:val="Listepuces"/>
        <w:spacing w:line="276" w:lineRule="auto"/>
      </w:pPr>
      <w:r w:rsidRPr="007E3C63">
        <w:t>Restructuratio</w:t>
      </w:r>
      <w:r w:rsidR="00D46856" w:rsidRPr="007E3C63">
        <w:t xml:space="preserve">n des </w:t>
      </w:r>
      <w:r w:rsidR="007E3C63">
        <w:t>« </w:t>
      </w:r>
      <w:r w:rsidR="00D46856" w:rsidRPr="007E3C63">
        <w:t>Azure Management groups et souscriptions</w:t>
      </w:r>
      <w:r w:rsidR="007E3C63">
        <w:t> »</w:t>
      </w:r>
      <w:r w:rsidR="00D46856" w:rsidRPr="007E3C63">
        <w:t xml:space="preserve"> au sein du MJQ;</w:t>
      </w:r>
    </w:p>
    <w:p w14:paraId="26744FD3" w14:textId="328CCD7C" w:rsidR="00D46856" w:rsidRPr="007E3C63" w:rsidRDefault="00F67B40" w:rsidP="007E3C63">
      <w:pPr>
        <w:pStyle w:val="Listepuces"/>
        <w:spacing w:line="276" w:lineRule="auto"/>
      </w:pPr>
      <w:r w:rsidRPr="007E3C63">
        <w:t xml:space="preserve">Restructuration </w:t>
      </w:r>
      <w:r w:rsidR="00D46856" w:rsidRPr="007E3C63">
        <w:t>des rôles et responsabilités RBAC pour le tenant MJQ;</w:t>
      </w:r>
    </w:p>
    <w:p w14:paraId="572706ED" w14:textId="35D6CC85" w:rsidR="00D46856" w:rsidRPr="007E3C63" w:rsidRDefault="00F67B40" w:rsidP="007E3C63">
      <w:pPr>
        <w:pStyle w:val="Listepuces"/>
        <w:spacing w:line="276" w:lineRule="auto"/>
      </w:pPr>
      <w:r w:rsidRPr="007E3C63">
        <w:t xml:space="preserve">Proposition </w:t>
      </w:r>
      <w:r w:rsidR="00D46856" w:rsidRPr="007E3C63">
        <w:t>et adoption de la gestion des permissions des groupes de sécurité pour le tenant MJQ;</w:t>
      </w:r>
    </w:p>
    <w:p w14:paraId="0F41918F" w14:textId="34F4B29E" w:rsidR="00D46856" w:rsidRPr="007E3C63" w:rsidRDefault="00F67B40" w:rsidP="007E3C63">
      <w:pPr>
        <w:pStyle w:val="Listepuces"/>
        <w:spacing w:line="276" w:lineRule="auto"/>
      </w:pPr>
      <w:r w:rsidRPr="007E3C63">
        <w:t xml:space="preserve">Configuration </w:t>
      </w:r>
      <w:r w:rsidR="00D46856" w:rsidRPr="007E3C63">
        <w:t>de l</w:t>
      </w:r>
      <w:r w:rsidR="007E3C63">
        <w:t>’</w:t>
      </w:r>
      <w:r w:rsidR="00D46856" w:rsidRPr="007E3C63">
        <w:t xml:space="preserve">automatisation des alertes et </w:t>
      </w:r>
      <w:r w:rsidR="003E6897">
        <w:t xml:space="preserve">de </w:t>
      </w:r>
      <w:r w:rsidR="00D46856" w:rsidRPr="007E3C63">
        <w:t>la gestion des erreurs avec Azure Monitor (Application Insight);</w:t>
      </w:r>
    </w:p>
    <w:p w14:paraId="6179DE28" w14:textId="04575665" w:rsidR="00D46856" w:rsidRPr="007E3C63" w:rsidRDefault="00F67B40" w:rsidP="007E3C63">
      <w:pPr>
        <w:pStyle w:val="Listepuces"/>
        <w:spacing w:line="276" w:lineRule="auto"/>
      </w:pPr>
      <w:r w:rsidRPr="007E3C63">
        <w:t xml:space="preserve">Support </w:t>
      </w:r>
      <w:r w:rsidR="00D46856" w:rsidRPr="007E3C63">
        <w:t>avec les équipes de développement pour la migration de TFVC vers Git;</w:t>
      </w:r>
    </w:p>
    <w:p w14:paraId="1B4CA21D" w14:textId="529508E0" w:rsidR="00D46856" w:rsidRDefault="00F67B40" w:rsidP="007E3C63">
      <w:pPr>
        <w:pStyle w:val="Listepuces"/>
        <w:spacing w:line="276" w:lineRule="auto"/>
      </w:pPr>
      <w:r w:rsidRPr="007E3C63">
        <w:t xml:space="preserve">Support </w:t>
      </w:r>
      <w:r w:rsidR="00D46856" w:rsidRPr="007E3C63">
        <w:t>avec les équipes de développement pour le modèle de branching au niveau de leur repository.</w:t>
      </w:r>
    </w:p>
    <w:p w14:paraId="3A8266C5" w14:textId="6514B4A7" w:rsidR="00AA3991" w:rsidRDefault="00AA3991" w:rsidP="00AA3991">
      <w:pPr>
        <w:pStyle w:val="Listepuces"/>
        <w:numPr>
          <w:ilvl w:val="0"/>
          <w:numId w:val="0"/>
        </w:numPr>
        <w:spacing w:line="276" w:lineRule="auto"/>
        <w:ind w:left="360"/>
      </w:pPr>
    </w:p>
    <w:p w14:paraId="666366AC" w14:textId="62E60204" w:rsidR="00AA3991" w:rsidRPr="007E3C63" w:rsidRDefault="00AA3991" w:rsidP="00AA3991">
      <w:pPr>
        <w:pStyle w:val="Listepuces"/>
        <w:numPr>
          <w:ilvl w:val="0"/>
          <w:numId w:val="0"/>
        </w:numPr>
        <w:spacing w:line="276" w:lineRule="auto"/>
        <w:ind w:left="360" w:hanging="360"/>
      </w:pPr>
      <w:r w:rsidRPr="00A67252">
        <w:t>Environnement :</w:t>
      </w:r>
      <w:r w:rsidR="00A67252">
        <w:t xml:space="preserve"> Azure DevOps, TFS, Azure, ARM, Terraform</w:t>
      </w:r>
    </w:p>
    <w:p w14:paraId="65F3F67E" w14:textId="7FB73F17" w:rsidR="00D46856" w:rsidRPr="007E3C63" w:rsidRDefault="00D46856" w:rsidP="00D46856">
      <w:pPr>
        <w:pStyle w:val="CV-Sous-titre"/>
      </w:pPr>
      <w:r w:rsidRPr="007E3C63">
        <w:t>Banque Africaine de Développement (</w:t>
      </w:r>
      <w:r w:rsidR="00895BF4">
        <w:t>11/</w:t>
      </w:r>
      <w:r w:rsidRPr="007E3C63">
        <w:t xml:space="preserve">2015 à </w:t>
      </w:r>
      <w:r w:rsidR="00895BF4">
        <w:t>03/</w:t>
      </w:r>
      <w:r w:rsidRPr="007E3C63">
        <w:t>2021)</w:t>
      </w:r>
    </w:p>
    <w:p w14:paraId="5B44364F" w14:textId="77777777" w:rsidR="007E3C63" w:rsidRPr="007E3C63" w:rsidRDefault="00D46856" w:rsidP="007E3C63">
      <w:pPr>
        <w:pStyle w:val="Corpsdetexte"/>
        <w:spacing w:line="276" w:lineRule="auto"/>
        <w:rPr>
          <w:b/>
        </w:rPr>
      </w:pPr>
      <w:r w:rsidRPr="007E3C63">
        <w:rPr>
          <w:b/>
        </w:rPr>
        <w:t>Consultant sénior Devops Engineer</w:t>
      </w:r>
    </w:p>
    <w:p w14:paraId="62E45C2C" w14:textId="77777777" w:rsidR="00D46856" w:rsidRPr="007E3C63" w:rsidRDefault="00D46856" w:rsidP="007E3C63">
      <w:pPr>
        <w:pStyle w:val="Corpsdetexte"/>
        <w:spacing w:line="276" w:lineRule="auto"/>
      </w:pPr>
      <w:r w:rsidRPr="007E3C63">
        <w:t>Responsabilités</w:t>
      </w:r>
      <w:r w:rsidR="007E3C63" w:rsidRPr="007E3C63">
        <w:t> :</w:t>
      </w:r>
    </w:p>
    <w:p w14:paraId="6DB0FE44" w14:textId="1A5401E0" w:rsidR="00D46856" w:rsidRDefault="00F67B40" w:rsidP="007E3C63">
      <w:pPr>
        <w:pStyle w:val="Listepuces"/>
        <w:spacing w:line="276" w:lineRule="auto"/>
      </w:pPr>
      <w:r w:rsidRPr="007E3C63">
        <w:t xml:space="preserve">Migration </w:t>
      </w:r>
      <w:r w:rsidR="00D46856" w:rsidRPr="007E3C63">
        <w:t xml:space="preserve">de TFS vers Azure </w:t>
      </w:r>
      <w:r w:rsidR="007E5247">
        <w:t>D</w:t>
      </w:r>
      <w:r w:rsidRPr="007E3C63">
        <w:t>ev</w:t>
      </w:r>
      <w:r w:rsidR="007E5247">
        <w:t>O</w:t>
      </w:r>
      <w:r w:rsidRPr="007E3C63">
        <w:t>ps</w:t>
      </w:r>
      <w:r w:rsidR="007E3C63" w:rsidRPr="007E3C63">
        <w:t>;</w:t>
      </w:r>
    </w:p>
    <w:p w14:paraId="23D8BB1B" w14:textId="62202BEC" w:rsidR="00A67252" w:rsidRPr="007E3C63" w:rsidRDefault="00A67252" w:rsidP="007E3C63">
      <w:pPr>
        <w:pStyle w:val="Listepuces"/>
        <w:spacing w:line="276" w:lineRule="auto"/>
      </w:pPr>
      <w:r>
        <w:t>Administration de la plateforme de gestion de source code git</w:t>
      </w:r>
    </w:p>
    <w:p w14:paraId="3A176154" w14:textId="72BFEC64" w:rsidR="00D46856" w:rsidRPr="007E3C63" w:rsidRDefault="00F67B40" w:rsidP="007E3C63">
      <w:pPr>
        <w:pStyle w:val="Listepuces"/>
        <w:spacing w:line="276" w:lineRule="auto"/>
      </w:pPr>
      <w:r w:rsidRPr="007E3C63">
        <w:t xml:space="preserve">Participation </w:t>
      </w:r>
      <w:r w:rsidR="00D46856" w:rsidRPr="007E3C63">
        <w:t>à la gouvernance de Azure (Tenant AFDB) et la migration de certaines applications vers le cloud</w:t>
      </w:r>
      <w:r w:rsidR="007E3C63" w:rsidRPr="007E3C63">
        <w:t>;</w:t>
      </w:r>
    </w:p>
    <w:p w14:paraId="2DFD9946" w14:textId="77A0622C" w:rsidR="00D46856" w:rsidRPr="007E3C63" w:rsidRDefault="00F67B40" w:rsidP="007E3C63">
      <w:pPr>
        <w:pStyle w:val="Listepuces"/>
        <w:pageBreakBefore/>
      </w:pPr>
      <w:r w:rsidRPr="007E3C63">
        <w:lastRenderedPageBreak/>
        <w:t xml:space="preserve">Amélioration </w:t>
      </w:r>
      <w:r w:rsidR="00D46856" w:rsidRPr="007E3C63">
        <w:t>des processus du cycle de vie des applications au sein de l</w:t>
      </w:r>
      <w:r w:rsidR="007E3C63">
        <w:t>’</w:t>
      </w:r>
      <w:r w:rsidR="00D46856" w:rsidRPr="007E3C63">
        <w:t>équipe BSD (Business Solution Development)</w:t>
      </w:r>
      <w:r w:rsidR="007E3C63" w:rsidRPr="007E3C63">
        <w:t>;</w:t>
      </w:r>
    </w:p>
    <w:p w14:paraId="74EDF063" w14:textId="264951C2" w:rsidR="00D46856" w:rsidRPr="007E3C63" w:rsidRDefault="00F67B40" w:rsidP="00D46856">
      <w:pPr>
        <w:pStyle w:val="Listepuces"/>
      </w:pPr>
      <w:r w:rsidRPr="007E3C63">
        <w:t xml:space="preserve">Coaching </w:t>
      </w:r>
      <w:r w:rsidR="00D46856" w:rsidRPr="007E3C63">
        <w:t>des équipes de développement pour l</w:t>
      </w:r>
      <w:r w:rsidR="007E3C63">
        <w:t>’</w:t>
      </w:r>
      <w:r w:rsidR="00D46856" w:rsidRPr="007E3C63">
        <w:t xml:space="preserve">adoption de la méthode agile en utilisant TFS puis Azure </w:t>
      </w:r>
      <w:r w:rsidR="003E6897">
        <w:t>D</w:t>
      </w:r>
      <w:r w:rsidRPr="007E3C63">
        <w:t>ev</w:t>
      </w:r>
      <w:r w:rsidR="003E6897">
        <w:t>O</w:t>
      </w:r>
      <w:r w:rsidRPr="007E3C63">
        <w:t>ps</w:t>
      </w:r>
      <w:r w:rsidR="007E3C63" w:rsidRPr="007E3C63">
        <w:t>;</w:t>
      </w:r>
    </w:p>
    <w:p w14:paraId="672BFDA0" w14:textId="17D8C821" w:rsidR="00D46856" w:rsidRPr="007E3C63" w:rsidRDefault="00F67B40" w:rsidP="00D46856">
      <w:pPr>
        <w:pStyle w:val="Listepuces"/>
      </w:pPr>
      <w:r w:rsidRPr="007E3C63">
        <w:t xml:space="preserve">Mise </w:t>
      </w:r>
      <w:r w:rsidR="00D46856" w:rsidRPr="007E3C63">
        <w:t xml:space="preserve">en place de plusieurs pipelines pour plusieurs équipes (Grails, Java, </w:t>
      </w:r>
      <w:r w:rsidRPr="007E3C63">
        <w:t>sharepoint</w:t>
      </w:r>
      <w:r w:rsidR="00D46856" w:rsidRPr="007E3C63">
        <w:t>, Dotnet)</w:t>
      </w:r>
      <w:r w:rsidR="007E3C63" w:rsidRPr="007E3C63">
        <w:t>;</w:t>
      </w:r>
    </w:p>
    <w:p w14:paraId="1DADC01D" w14:textId="2F6CDCDB" w:rsidR="00D46856" w:rsidRPr="007E3C63" w:rsidRDefault="00F67B40" w:rsidP="00D46856">
      <w:pPr>
        <w:pStyle w:val="Listepuces"/>
      </w:pPr>
      <w:r w:rsidRPr="007E3C63">
        <w:t xml:space="preserve">Création </w:t>
      </w:r>
      <w:r w:rsidR="00D46856" w:rsidRPr="007E3C63">
        <w:t xml:space="preserve">de rapports pour le suivi des activités de Azure </w:t>
      </w:r>
      <w:r w:rsidR="003E6897">
        <w:t>D</w:t>
      </w:r>
      <w:r w:rsidRPr="007E3C63">
        <w:t>ev</w:t>
      </w:r>
      <w:r w:rsidR="003E6897">
        <w:t>O</w:t>
      </w:r>
      <w:r w:rsidRPr="007E3C63">
        <w:t xml:space="preserve">ps </w:t>
      </w:r>
      <w:r w:rsidR="00D46856" w:rsidRPr="007E3C63">
        <w:t>en utilisant Power BI Online</w:t>
      </w:r>
      <w:r w:rsidR="007E3C63" w:rsidRPr="007E3C63">
        <w:t>;</w:t>
      </w:r>
    </w:p>
    <w:p w14:paraId="2DAFDBF9" w14:textId="2102037E" w:rsidR="00D46856" w:rsidRPr="007E3C63" w:rsidRDefault="00F67B40" w:rsidP="00D46856">
      <w:pPr>
        <w:pStyle w:val="Listepuces"/>
      </w:pPr>
      <w:r w:rsidRPr="007E3C63">
        <w:t xml:space="preserve">Documentation </w:t>
      </w:r>
      <w:r w:rsidR="00D46856" w:rsidRPr="007E3C63">
        <w:t>et coaching sur l</w:t>
      </w:r>
      <w:r w:rsidR="007E3C63">
        <w:t>’</w:t>
      </w:r>
      <w:r w:rsidR="00D46856" w:rsidRPr="007E3C63">
        <w:t>utilisation de Azure Tests Plan</w:t>
      </w:r>
      <w:r w:rsidR="007E3C63" w:rsidRPr="007E3C63">
        <w:t>;</w:t>
      </w:r>
    </w:p>
    <w:p w14:paraId="4E96A537" w14:textId="49DD8065" w:rsidR="00D46856" w:rsidRPr="007E3C63" w:rsidRDefault="00F67B40" w:rsidP="00D46856">
      <w:pPr>
        <w:pStyle w:val="Listepuces"/>
      </w:pPr>
      <w:r w:rsidRPr="007E3C63">
        <w:t>Mise</w:t>
      </w:r>
      <w:r w:rsidR="00D46856" w:rsidRPr="007E3C63">
        <w:t xml:space="preserve"> en place de tests automatisés sélénium pour plusieurs applications</w:t>
      </w:r>
      <w:r w:rsidR="007E3C63" w:rsidRPr="007E3C63">
        <w:t>;</w:t>
      </w:r>
    </w:p>
    <w:p w14:paraId="044D0CF2" w14:textId="236D8FF3" w:rsidR="00D46856" w:rsidRPr="007E3C63" w:rsidRDefault="00F67B40" w:rsidP="00D46856">
      <w:pPr>
        <w:pStyle w:val="Listepuces"/>
      </w:pPr>
      <w:r w:rsidRPr="007E3C63">
        <w:t xml:space="preserve">Conteneurisation </w:t>
      </w:r>
      <w:r w:rsidR="00D46856" w:rsidRPr="007E3C63">
        <w:t>et orchestration de plusieurs applications (différents frameworks) avec Docker Swarm</w:t>
      </w:r>
      <w:r w:rsidR="007E3C63" w:rsidRPr="007E3C63">
        <w:t>;</w:t>
      </w:r>
    </w:p>
    <w:p w14:paraId="1AF64ADA" w14:textId="2D5191FB" w:rsidR="00D46856" w:rsidRPr="007E3C63" w:rsidRDefault="00F67B40" w:rsidP="00D46856">
      <w:pPr>
        <w:pStyle w:val="Listepuces"/>
      </w:pPr>
      <w:r w:rsidRPr="007E3C63">
        <w:t xml:space="preserve">Support </w:t>
      </w:r>
      <w:r w:rsidR="00D46856" w:rsidRPr="007E3C63">
        <w:t>aux développeurs d</w:t>
      </w:r>
      <w:r w:rsidR="007E3C63">
        <w:t>’</w:t>
      </w:r>
      <w:r w:rsidR="00D46856" w:rsidRPr="007E3C63">
        <w:t>applications pour les problèmes de Git</w:t>
      </w:r>
      <w:r w:rsidR="007E3C63" w:rsidRPr="007E3C63">
        <w:t>;</w:t>
      </w:r>
    </w:p>
    <w:p w14:paraId="75A243BD" w14:textId="7586B2F6" w:rsidR="00D46856" w:rsidRPr="007E3C63" w:rsidRDefault="00F67B40" w:rsidP="00D46856">
      <w:pPr>
        <w:pStyle w:val="Listepuces"/>
      </w:pPr>
      <w:r w:rsidRPr="007E3C63">
        <w:t xml:space="preserve">Documentation </w:t>
      </w:r>
      <w:r w:rsidR="00D46856" w:rsidRPr="007E3C63">
        <w:t xml:space="preserve">et coaching pour les équipes de développement sur le workflow </w:t>
      </w:r>
      <w:r w:rsidR="007E3C63">
        <w:t>« </w:t>
      </w:r>
      <w:r w:rsidR="00D46856" w:rsidRPr="007E3C63">
        <w:t>Gitflow</w:t>
      </w:r>
      <w:r w:rsidR="007E3C63">
        <w:t> »</w:t>
      </w:r>
      <w:r w:rsidR="007E3C63" w:rsidRPr="007E3C63">
        <w:t>;</w:t>
      </w:r>
    </w:p>
    <w:p w14:paraId="6D0DB2DA" w14:textId="187E1571" w:rsidR="00D46856" w:rsidRPr="007E3C63" w:rsidRDefault="00F67B40" w:rsidP="00D46856">
      <w:pPr>
        <w:pStyle w:val="Listepuces"/>
      </w:pPr>
      <w:r w:rsidRPr="007E3C63">
        <w:t xml:space="preserve">Configuration </w:t>
      </w:r>
      <w:r w:rsidR="00D46856" w:rsidRPr="007E3C63">
        <w:t xml:space="preserve">de scripts </w:t>
      </w:r>
      <w:r w:rsidRPr="007E3C63">
        <w:t xml:space="preserve">iac </w:t>
      </w:r>
      <w:r w:rsidR="00D46856" w:rsidRPr="007E3C63">
        <w:t xml:space="preserve">avec </w:t>
      </w:r>
      <w:r w:rsidR="003E6897">
        <w:t>P</w:t>
      </w:r>
      <w:r w:rsidRPr="007E3C63">
        <w:t>ower</w:t>
      </w:r>
      <w:r w:rsidR="003E6897">
        <w:t>S</w:t>
      </w:r>
      <w:r w:rsidRPr="007E3C63">
        <w:t xml:space="preserve">hell </w:t>
      </w:r>
      <w:r w:rsidR="00D46856" w:rsidRPr="007E3C63">
        <w:t>et Terraform</w:t>
      </w:r>
      <w:r w:rsidR="007E3C63" w:rsidRPr="007E3C63">
        <w:t>;</w:t>
      </w:r>
    </w:p>
    <w:p w14:paraId="41934583" w14:textId="013AEDA4" w:rsidR="00D46856" w:rsidRPr="007E3C63" w:rsidRDefault="00F67B40" w:rsidP="00D46856">
      <w:pPr>
        <w:pStyle w:val="Listepuces"/>
      </w:pPr>
      <w:r w:rsidRPr="007E3C63">
        <w:t xml:space="preserve">Configuration </w:t>
      </w:r>
      <w:r w:rsidR="00D46856" w:rsidRPr="007E3C63">
        <w:t>management de serveurs IIS et Nginx automatiquement en utilisant les pipelines</w:t>
      </w:r>
      <w:r w:rsidR="007E3C63" w:rsidRPr="007E3C63">
        <w:t>;</w:t>
      </w:r>
    </w:p>
    <w:p w14:paraId="49DE9738" w14:textId="4C85FD91" w:rsidR="00D46856" w:rsidRPr="007E3C63" w:rsidRDefault="00F67B40" w:rsidP="00D46856">
      <w:pPr>
        <w:pStyle w:val="Listepuces"/>
      </w:pPr>
      <w:r w:rsidRPr="007E3C63">
        <w:t xml:space="preserve">Connaissance </w:t>
      </w:r>
      <w:r w:rsidR="00D46856" w:rsidRPr="007E3C63">
        <w:t>de Jenkins (anciennement utilisé pour les pipelines)</w:t>
      </w:r>
      <w:r w:rsidR="007E3C63" w:rsidRPr="007E3C63">
        <w:t>;</w:t>
      </w:r>
    </w:p>
    <w:p w14:paraId="7B5C1702" w14:textId="5E8ACCC4" w:rsidR="00D46856" w:rsidRPr="007E3C63" w:rsidRDefault="00F67B40" w:rsidP="00D46856">
      <w:pPr>
        <w:pStyle w:val="Listepuces"/>
      </w:pPr>
      <w:r w:rsidRPr="007E3C63">
        <w:t xml:space="preserve">Connaissance </w:t>
      </w:r>
      <w:r w:rsidR="00D46856" w:rsidRPr="007E3C63">
        <w:t>de Artifactory (anciennement utilisé pour gérer les artéfacts)</w:t>
      </w:r>
      <w:r w:rsidR="007E3C63" w:rsidRPr="007E3C63">
        <w:t>;</w:t>
      </w:r>
    </w:p>
    <w:p w14:paraId="16EB9580" w14:textId="0E3FF36F" w:rsidR="00D46856" w:rsidRPr="007E3C63" w:rsidRDefault="00F67B40" w:rsidP="00D46856">
      <w:pPr>
        <w:pStyle w:val="Listepuces"/>
      </w:pPr>
      <w:r w:rsidRPr="007E3C63">
        <w:t xml:space="preserve">Administration </w:t>
      </w:r>
      <w:r w:rsidR="00D46856" w:rsidRPr="007E3C63">
        <w:t xml:space="preserve">des plateformes (TFS, Azure </w:t>
      </w:r>
      <w:r w:rsidR="003E6897">
        <w:t>D</w:t>
      </w:r>
      <w:r w:rsidRPr="007E3C63">
        <w:t>ev</w:t>
      </w:r>
      <w:r w:rsidR="003E6897">
        <w:t>O</w:t>
      </w:r>
      <w:r w:rsidRPr="007E3C63">
        <w:t>ps</w:t>
      </w:r>
      <w:r w:rsidR="00D46856" w:rsidRPr="007E3C63">
        <w:t>, Souscription BSD tenant AFDB, Gitlab Enterprise)</w:t>
      </w:r>
      <w:r w:rsidR="007E3C63" w:rsidRPr="007E3C63">
        <w:t>;</w:t>
      </w:r>
    </w:p>
    <w:p w14:paraId="66D30705" w14:textId="55B33D1C" w:rsidR="00D46856" w:rsidRPr="007E3C63" w:rsidRDefault="00F67B40" w:rsidP="00D46856">
      <w:pPr>
        <w:pStyle w:val="Listepuces"/>
      </w:pPr>
      <w:r w:rsidRPr="007E3C63">
        <w:t xml:space="preserve">Migration </w:t>
      </w:r>
      <w:r w:rsidR="00D46856" w:rsidRPr="007E3C63">
        <w:t>des repositories de SVN vers Git</w:t>
      </w:r>
      <w:r w:rsidR="007E3C63" w:rsidRPr="007E3C63">
        <w:t>;</w:t>
      </w:r>
    </w:p>
    <w:p w14:paraId="48C13B82" w14:textId="08F278E4" w:rsidR="00D46856" w:rsidRDefault="00F67B40" w:rsidP="00D46856">
      <w:pPr>
        <w:pStyle w:val="Listepuces"/>
      </w:pPr>
      <w:r w:rsidRPr="007E3C63">
        <w:t xml:space="preserve">Documentation </w:t>
      </w:r>
      <w:r w:rsidR="00D46856" w:rsidRPr="007E3C63">
        <w:t>et coaching pour l</w:t>
      </w:r>
      <w:r w:rsidR="007E3C63">
        <w:t>’</w:t>
      </w:r>
      <w:r w:rsidR="00D46856" w:rsidRPr="007E3C63">
        <w:t xml:space="preserve">utilisation du wiki pour le partage de document concernant les projets dans Azure </w:t>
      </w:r>
      <w:r w:rsidR="003E6897">
        <w:t>D</w:t>
      </w:r>
      <w:r w:rsidRPr="007E3C63">
        <w:t>ev</w:t>
      </w:r>
      <w:r w:rsidR="003E6897">
        <w:t>O</w:t>
      </w:r>
      <w:r w:rsidRPr="007E3C63">
        <w:t>ps</w:t>
      </w:r>
      <w:r w:rsidR="007E3C63" w:rsidRPr="007E3C63">
        <w:t>.</w:t>
      </w:r>
    </w:p>
    <w:p w14:paraId="59148A89" w14:textId="77777777" w:rsidR="00AA3991" w:rsidRDefault="00AA3991" w:rsidP="00AA3991">
      <w:pPr>
        <w:pStyle w:val="Listepuces"/>
        <w:numPr>
          <w:ilvl w:val="0"/>
          <w:numId w:val="0"/>
        </w:numPr>
        <w:ind w:left="360"/>
      </w:pPr>
    </w:p>
    <w:p w14:paraId="1A2D9094" w14:textId="7FAEA383" w:rsidR="00AA3991" w:rsidRPr="007E3C63" w:rsidRDefault="00AA3991" w:rsidP="00AA3991">
      <w:pPr>
        <w:pStyle w:val="Listepuces"/>
        <w:numPr>
          <w:ilvl w:val="0"/>
          <w:numId w:val="0"/>
        </w:numPr>
        <w:ind w:left="360" w:hanging="360"/>
      </w:pPr>
      <w:r w:rsidRPr="00A67252">
        <w:t>Environnement :</w:t>
      </w:r>
      <w:r w:rsidR="00A67252">
        <w:t xml:space="preserve"> IIS, Linux, Azure DevOps, TFS, Git, </w:t>
      </w:r>
      <w:r w:rsidR="00E74A58">
        <w:t>SQL Server, Terraform, SharePoint, GitLab, DotNet</w:t>
      </w:r>
    </w:p>
    <w:p w14:paraId="3814CB42" w14:textId="3DDA992E" w:rsidR="00D46856" w:rsidRPr="007E3C63" w:rsidRDefault="007E3C63" w:rsidP="007E3C63">
      <w:pPr>
        <w:pStyle w:val="CV-Sous-titre"/>
      </w:pPr>
      <w:r w:rsidRPr="007E3C63">
        <w:t>Microsoft-CI (</w:t>
      </w:r>
      <w:r w:rsidR="00895BF4">
        <w:t>01/</w:t>
      </w:r>
      <w:r w:rsidRPr="007E3C63">
        <w:t>2015</w:t>
      </w:r>
      <w:r w:rsidR="00895BF4">
        <w:t xml:space="preserve"> à 07/2015</w:t>
      </w:r>
      <w:r w:rsidRPr="007E3C63">
        <w:t>)</w:t>
      </w:r>
    </w:p>
    <w:p w14:paraId="10C6856F" w14:textId="3E60802C" w:rsidR="00D46856" w:rsidRPr="007E3C63" w:rsidRDefault="003A4DC0" w:rsidP="007E3C63">
      <w:pPr>
        <w:pStyle w:val="Corpsdetexte"/>
        <w:rPr>
          <w:b/>
        </w:rPr>
      </w:pPr>
      <w:r>
        <w:rPr>
          <w:b/>
        </w:rPr>
        <w:t>Dé</w:t>
      </w:r>
      <w:r w:rsidR="00D46856" w:rsidRPr="007E3C63">
        <w:rPr>
          <w:b/>
        </w:rPr>
        <w:t>velo</w:t>
      </w:r>
      <w:r>
        <w:rPr>
          <w:b/>
        </w:rPr>
        <w:t>p</w:t>
      </w:r>
      <w:r w:rsidR="00D46856" w:rsidRPr="007E3C63">
        <w:rPr>
          <w:b/>
        </w:rPr>
        <w:t>pe</w:t>
      </w:r>
      <w:r>
        <w:rPr>
          <w:b/>
        </w:rPr>
        <w:t>u</w:t>
      </w:r>
      <w:r w:rsidR="00D46856" w:rsidRPr="007E3C63">
        <w:rPr>
          <w:b/>
        </w:rPr>
        <w:t>r eXperience</w:t>
      </w:r>
    </w:p>
    <w:p w14:paraId="2AF9C0BA" w14:textId="77777777" w:rsidR="007E3C63" w:rsidRPr="007E3C63" w:rsidRDefault="007E3C63" w:rsidP="007E3C63">
      <w:pPr>
        <w:pStyle w:val="Corpsdetexte"/>
      </w:pPr>
      <w:r w:rsidRPr="007E3C63">
        <w:t>Responsabilités :</w:t>
      </w:r>
    </w:p>
    <w:p w14:paraId="4A636B66" w14:textId="71AF3276" w:rsidR="00D46856" w:rsidRPr="007E3C63" w:rsidRDefault="00F67B40" w:rsidP="00D46856">
      <w:pPr>
        <w:pStyle w:val="Listepuces"/>
      </w:pPr>
      <w:r w:rsidRPr="007E3C63">
        <w:t>D</w:t>
      </w:r>
      <w:r w:rsidR="00D46856" w:rsidRPr="007E3C63">
        <w:t>éveloppement de plusieurs preuves de concepts (</w:t>
      </w:r>
      <w:r w:rsidRPr="007E3C63">
        <w:t>pocs</w:t>
      </w:r>
      <w:r w:rsidR="00D46856" w:rsidRPr="007E3C63">
        <w:t>) pour des entreprises partenaires</w:t>
      </w:r>
      <w:r w:rsidR="007E3C63" w:rsidRPr="007E3C63">
        <w:t>;</w:t>
      </w:r>
    </w:p>
    <w:p w14:paraId="631BFB00" w14:textId="6B5F7C97" w:rsidR="00D46856" w:rsidRPr="007E3C63" w:rsidRDefault="00F67B40" w:rsidP="00D46856">
      <w:pPr>
        <w:pStyle w:val="Listepuces"/>
      </w:pPr>
      <w:r w:rsidRPr="007E3C63">
        <w:t>C</w:t>
      </w:r>
      <w:r w:rsidR="00D46856" w:rsidRPr="007E3C63">
        <w:t>oaching de plusieurs étudiants sur les outils Microsoft (Windows Azure, Office 365, Visual Studio)</w:t>
      </w:r>
      <w:r w:rsidR="007E3C63" w:rsidRPr="007E3C63">
        <w:t>;</w:t>
      </w:r>
    </w:p>
    <w:p w14:paraId="43790BC3" w14:textId="11A187D1" w:rsidR="00D46856" w:rsidRPr="007E3C63" w:rsidRDefault="00F67B40" w:rsidP="00D46856">
      <w:pPr>
        <w:pStyle w:val="Listepuces"/>
      </w:pPr>
      <w:r w:rsidRPr="007E3C63">
        <w:t>A</w:t>
      </w:r>
      <w:r w:rsidR="00D46856" w:rsidRPr="007E3C63">
        <w:t>nimation de plusieurs conférences pour les professionnels IT des entreprises en Côte d</w:t>
      </w:r>
      <w:r w:rsidR="007E3C63">
        <w:t>’</w:t>
      </w:r>
      <w:r w:rsidR="00D46856" w:rsidRPr="007E3C63">
        <w:t>Ivoire</w:t>
      </w:r>
      <w:r w:rsidR="007E3C63" w:rsidRPr="007E3C63">
        <w:t>;</w:t>
      </w:r>
    </w:p>
    <w:p w14:paraId="15C50CBD" w14:textId="405CBDB1" w:rsidR="00D46856" w:rsidRPr="007E3C63" w:rsidRDefault="00F67B40" w:rsidP="00D46856">
      <w:pPr>
        <w:pStyle w:val="Listepuces"/>
      </w:pPr>
      <w:r w:rsidRPr="007E3C63">
        <w:t>I</w:t>
      </w:r>
      <w:r w:rsidR="00D46856" w:rsidRPr="007E3C63">
        <w:t xml:space="preserve">nitiateur du concours </w:t>
      </w:r>
      <w:r w:rsidR="007E3C63">
        <w:t>« </w:t>
      </w:r>
      <w:r w:rsidRPr="007E3C63">
        <w:t>devchallenge</w:t>
      </w:r>
      <w:r w:rsidR="007E3C63">
        <w:t> »</w:t>
      </w:r>
      <w:r w:rsidR="00D46856" w:rsidRPr="007E3C63">
        <w:t xml:space="preserve"> pour rechercher les talents dans les universités et grandes écoles </w:t>
      </w:r>
      <w:hyperlink r:id="rId9">
        <w:r w:rsidR="00D46856" w:rsidRPr="007E3C63">
          <w:t>(https</w:t>
        </w:r>
        <w:r w:rsidR="007E3C63" w:rsidRPr="007E3C63">
          <w:t> :</w:t>
        </w:r>
        <w:r w:rsidR="00D46856" w:rsidRPr="007E3C63">
          <w:t>//www.facebook.com/devchallenge/)</w:t>
        </w:r>
      </w:hyperlink>
      <w:r w:rsidR="007E3C63" w:rsidRPr="007E3C63">
        <w:t>;</w:t>
      </w:r>
    </w:p>
    <w:p w14:paraId="43865A6B" w14:textId="22E1D069" w:rsidR="00D46856" w:rsidRDefault="00F67B40" w:rsidP="00D46856">
      <w:pPr>
        <w:pStyle w:val="Listepuces"/>
      </w:pPr>
      <w:r w:rsidRPr="007E3C63">
        <w:t>R</w:t>
      </w:r>
      <w:r w:rsidR="00D46856" w:rsidRPr="007E3C63">
        <w:t>ecruteur de Microsoft Student Patner (MSP) pour la Côte d</w:t>
      </w:r>
      <w:r w:rsidR="007E3C63">
        <w:t>’</w:t>
      </w:r>
      <w:r w:rsidR="00D46856" w:rsidRPr="007E3C63">
        <w:t>Ivoire</w:t>
      </w:r>
      <w:r w:rsidR="007E3C63" w:rsidRPr="007E3C63">
        <w:t>.</w:t>
      </w:r>
    </w:p>
    <w:p w14:paraId="4C050730" w14:textId="1CC0782F" w:rsidR="00AA3991" w:rsidRDefault="00AA3991" w:rsidP="00AA3991">
      <w:pPr>
        <w:pStyle w:val="Listepuces"/>
        <w:numPr>
          <w:ilvl w:val="0"/>
          <w:numId w:val="0"/>
        </w:numPr>
        <w:ind w:left="360"/>
      </w:pPr>
    </w:p>
    <w:p w14:paraId="1ECF647D" w14:textId="47FDBB4B" w:rsidR="00AA3991" w:rsidRPr="00E400D9" w:rsidRDefault="00AA3991" w:rsidP="00AA3991">
      <w:pPr>
        <w:pStyle w:val="Listepuces"/>
        <w:numPr>
          <w:ilvl w:val="0"/>
          <w:numId w:val="0"/>
        </w:numPr>
        <w:ind w:left="360" w:hanging="360"/>
        <w:rPr>
          <w:lang w:val="en-CA"/>
        </w:rPr>
      </w:pPr>
      <w:r w:rsidRPr="00E400D9">
        <w:rPr>
          <w:lang w:val="en-CA"/>
        </w:rPr>
        <w:t xml:space="preserve">Environnement : </w:t>
      </w:r>
      <w:r w:rsidR="00E400D9" w:rsidRPr="00E400D9">
        <w:rPr>
          <w:lang w:val="en-CA"/>
        </w:rPr>
        <w:t>Dotnet, Visual Studio, Office 365, Windows</w:t>
      </w:r>
      <w:r w:rsidR="00E400D9">
        <w:rPr>
          <w:lang w:val="en-CA"/>
        </w:rPr>
        <w:t xml:space="preserve"> Azure</w:t>
      </w:r>
    </w:p>
    <w:p w14:paraId="144797B6" w14:textId="73C4D3AF" w:rsidR="00D46856" w:rsidRPr="007E3C63" w:rsidRDefault="007E3C63" w:rsidP="007E3C63">
      <w:pPr>
        <w:pStyle w:val="CV-Sous-titre"/>
      </w:pPr>
      <w:r w:rsidRPr="007E3C63">
        <w:t>Axxend-CI (</w:t>
      </w:r>
      <w:r w:rsidR="00895BF4">
        <w:t>08/</w:t>
      </w:r>
      <w:r w:rsidRPr="007E3C63">
        <w:t xml:space="preserve">2012 à </w:t>
      </w:r>
      <w:r w:rsidR="00895BF4">
        <w:t>12/</w:t>
      </w:r>
      <w:r w:rsidRPr="007E3C63">
        <w:t>2014)</w:t>
      </w:r>
    </w:p>
    <w:p w14:paraId="1993D69E" w14:textId="617DDA4F" w:rsidR="007E3C63" w:rsidRPr="007E3C63" w:rsidRDefault="003A4DC0" w:rsidP="007E3C63">
      <w:pPr>
        <w:pStyle w:val="Corpsdetexte"/>
        <w:rPr>
          <w:b/>
        </w:rPr>
      </w:pPr>
      <w:r>
        <w:rPr>
          <w:b/>
        </w:rPr>
        <w:t>Développeur Web</w:t>
      </w:r>
    </w:p>
    <w:p w14:paraId="579D3966" w14:textId="77777777" w:rsidR="007E3C63" w:rsidRPr="007E3C63" w:rsidRDefault="007E3C63" w:rsidP="007E3C63">
      <w:pPr>
        <w:pStyle w:val="Corpsdetexte"/>
      </w:pPr>
      <w:r w:rsidRPr="007E3C63">
        <w:t>Responsabilités :</w:t>
      </w:r>
    </w:p>
    <w:p w14:paraId="45AFDB44" w14:textId="075A71C5" w:rsidR="00D46856" w:rsidRPr="007E3C63" w:rsidRDefault="00F67B40" w:rsidP="00D46856">
      <w:pPr>
        <w:pStyle w:val="Listepuces"/>
      </w:pPr>
      <w:r w:rsidRPr="007E3C63">
        <w:t>D</w:t>
      </w:r>
      <w:r w:rsidR="00D46856" w:rsidRPr="007E3C63">
        <w:t>éveloppement de plusieurs applications Web en Asp.Net et Asp.Net Mvc</w:t>
      </w:r>
      <w:r w:rsidR="007E3C63" w:rsidRPr="007E3C63">
        <w:t>;</w:t>
      </w:r>
    </w:p>
    <w:p w14:paraId="067B980C" w14:textId="159BE494" w:rsidR="00D46856" w:rsidRPr="007E3C63" w:rsidRDefault="00F67B40" w:rsidP="00D46856">
      <w:pPr>
        <w:pStyle w:val="Listepuces"/>
      </w:pPr>
      <w:r w:rsidRPr="007E3C63">
        <w:t>R</w:t>
      </w:r>
      <w:r w:rsidR="00D46856" w:rsidRPr="007E3C63">
        <w:t>esponsable de l</w:t>
      </w:r>
      <w:r w:rsidR="007E3C63">
        <w:t>’</w:t>
      </w:r>
      <w:r w:rsidR="00D46856" w:rsidRPr="007E3C63">
        <w:t>équipe de développement Web</w:t>
      </w:r>
      <w:r w:rsidR="007E3C63" w:rsidRPr="007E3C63">
        <w:t>;</w:t>
      </w:r>
    </w:p>
    <w:p w14:paraId="4E84BDC1" w14:textId="5653C204" w:rsidR="00D46856" w:rsidRDefault="00F67B40" w:rsidP="00D46856">
      <w:pPr>
        <w:pStyle w:val="Listepuces"/>
      </w:pPr>
      <w:r w:rsidRPr="007E3C63">
        <w:t>R</w:t>
      </w:r>
      <w:r w:rsidR="00D46856" w:rsidRPr="007E3C63">
        <w:t>esponsable du site web de l</w:t>
      </w:r>
      <w:r w:rsidR="007E3C63">
        <w:t>’</w:t>
      </w:r>
      <w:r w:rsidR="00D46856" w:rsidRPr="007E3C63">
        <w:t>entreprise</w:t>
      </w:r>
      <w:r w:rsidR="007E3C63" w:rsidRPr="007E3C63">
        <w:t>.</w:t>
      </w:r>
    </w:p>
    <w:p w14:paraId="664703C5" w14:textId="6EA86269" w:rsidR="00AA3991" w:rsidRDefault="00AA3991" w:rsidP="00AA3991">
      <w:pPr>
        <w:pStyle w:val="Listepuces"/>
        <w:numPr>
          <w:ilvl w:val="0"/>
          <w:numId w:val="0"/>
        </w:numPr>
        <w:ind w:left="360" w:hanging="360"/>
      </w:pPr>
    </w:p>
    <w:p w14:paraId="4CD4585F" w14:textId="3D25B552" w:rsidR="00AA3991" w:rsidRPr="007E3C63" w:rsidRDefault="00AA3991" w:rsidP="00AA3991">
      <w:pPr>
        <w:pStyle w:val="Listepuces"/>
        <w:numPr>
          <w:ilvl w:val="0"/>
          <w:numId w:val="0"/>
        </w:numPr>
        <w:ind w:left="360" w:hanging="360"/>
      </w:pPr>
      <w:r w:rsidRPr="00A67252">
        <w:t>Environnement :</w:t>
      </w:r>
      <w:r w:rsidR="00A67252">
        <w:t xml:space="preserve"> DotNet, Visual Studio, Sql Server</w:t>
      </w:r>
      <w:r w:rsidR="00E74A58">
        <w:t>, TFS</w:t>
      </w:r>
      <w:r w:rsidR="00DA4518">
        <w:t>, Windows Azure</w:t>
      </w:r>
    </w:p>
    <w:p w14:paraId="55707432" w14:textId="77777777" w:rsidR="007E3C63" w:rsidRPr="007E3C63" w:rsidRDefault="00F2320D" w:rsidP="00F2320D">
      <w:pPr>
        <w:pStyle w:val="CV-Titre"/>
      </w:pPr>
      <w:r w:rsidRPr="007E3C63">
        <w:t>Formation</w:t>
      </w:r>
    </w:p>
    <w:p w14:paraId="56268F42" w14:textId="3BB0000A" w:rsidR="00686045" w:rsidRDefault="00686045" w:rsidP="00686045">
      <w:pPr>
        <w:pStyle w:val="Corpstexte2"/>
      </w:pPr>
      <w:r w:rsidRPr="007E3C63">
        <w:t>Diplôme d</w:t>
      </w:r>
      <w:r w:rsidR="007E3C63">
        <w:t>’</w:t>
      </w:r>
      <w:r w:rsidRPr="007E3C63">
        <w:t>ingénieur en informatique, AGITEL Formation, Côte d</w:t>
      </w:r>
      <w:r w:rsidR="007E3C63">
        <w:t>’</w:t>
      </w:r>
      <w:r w:rsidRPr="007E3C63">
        <w:t>Ivoire, 2014 à 2015</w:t>
      </w:r>
    </w:p>
    <w:p w14:paraId="69FE5AD1" w14:textId="78FB2081" w:rsidR="000A7E94" w:rsidRPr="000A7E94" w:rsidRDefault="000A7E94" w:rsidP="000A7E94">
      <w:pPr>
        <w:pStyle w:val="Corpstexte2"/>
        <w:ind w:left="360"/>
        <w:rPr>
          <w:i/>
          <w:color w:val="FF0000"/>
        </w:rPr>
      </w:pPr>
      <w:r w:rsidRPr="000A7E94">
        <w:rPr>
          <w:i/>
          <w:color w:val="FF0000"/>
        </w:rPr>
        <w:t>Evaluat</w:t>
      </w:r>
      <w:r>
        <w:rPr>
          <w:i/>
          <w:color w:val="FF0000"/>
        </w:rPr>
        <w:t>ion comparative des études émis</w:t>
      </w:r>
      <w:r w:rsidRPr="000A7E94">
        <w:rPr>
          <w:i/>
          <w:color w:val="FF0000"/>
        </w:rPr>
        <w:t xml:space="preserve"> par le Ministère de l’immigration du Qc reconnu baccalaureat en génie informatique</w:t>
      </w:r>
    </w:p>
    <w:p w14:paraId="2052C2CD" w14:textId="77777777" w:rsidR="00F2320D" w:rsidRPr="007E3C63" w:rsidRDefault="00686045" w:rsidP="00686045">
      <w:pPr>
        <w:pStyle w:val="Corpstexte2"/>
      </w:pPr>
      <w:r w:rsidRPr="007E3C63">
        <w:t>DUT en informatique, Institut National Polytechnique Houphouët Boigny (INPHB), Côte d</w:t>
      </w:r>
      <w:r w:rsidR="007E3C63">
        <w:t>’</w:t>
      </w:r>
      <w:r w:rsidRPr="007E3C63">
        <w:t>Ivoire (Yamoussoukro), 2011 à 2012</w:t>
      </w:r>
    </w:p>
    <w:p w14:paraId="2207F490" w14:textId="77777777" w:rsidR="00F2320D" w:rsidRDefault="00F2320D" w:rsidP="007E3C63">
      <w:pPr>
        <w:pStyle w:val="CV-Titre"/>
        <w:pageBreakBefore/>
      </w:pPr>
      <w:r w:rsidRPr="007E3C63">
        <w:lastRenderedPageBreak/>
        <w:t>Perfectionnement et certifications</w:t>
      </w:r>
    </w:p>
    <w:p w14:paraId="18D463E7" w14:textId="6414E246" w:rsidR="008400BB" w:rsidRPr="000E2ECA" w:rsidRDefault="008400BB" w:rsidP="00686045">
      <w:pPr>
        <w:pStyle w:val="Corpstexte2"/>
      </w:pPr>
      <w:r w:rsidRPr="000E2ECA">
        <w:t>Microsoft Certified: Designing Microsoft Azure Infrastructure Solutions, juin,</w:t>
      </w:r>
      <w:r w:rsidR="00EA039C" w:rsidRPr="000E2ECA">
        <w:t xml:space="preserve"> 2023.</w:t>
      </w:r>
    </w:p>
    <w:p w14:paraId="35DBBEF2" w14:textId="787C2425" w:rsidR="008400BB" w:rsidRPr="000E2ECA" w:rsidRDefault="008400BB" w:rsidP="00686045">
      <w:pPr>
        <w:pStyle w:val="Corpstexte2"/>
      </w:pPr>
      <w:r w:rsidRPr="000E2ECA">
        <w:t>Microsoft Certified: Azure Administrator Associate, Janvier, 2023</w:t>
      </w:r>
    </w:p>
    <w:p w14:paraId="263DF3BC" w14:textId="2A4E4C5D" w:rsidR="00686045" w:rsidRPr="00067624" w:rsidRDefault="00686045" w:rsidP="00686045">
      <w:pPr>
        <w:pStyle w:val="Corpstexte2"/>
      </w:pPr>
      <w:r w:rsidRPr="00067624">
        <w:t>Azure MSM Atelier, Microsoft (Abdeslam Menacere), 2021</w:t>
      </w:r>
    </w:p>
    <w:p w14:paraId="31BC2859" w14:textId="77777777" w:rsidR="00686045" w:rsidRPr="00067624" w:rsidRDefault="00686045" w:rsidP="00686045">
      <w:pPr>
        <w:pStyle w:val="Corpstexte2"/>
      </w:pPr>
      <w:r w:rsidRPr="00067624">
        <w:t>Microsoft Certified</w:t>
      </w:r>
      <w:r w:rsidR="007E3C63" w:rsidRPr="00067624">
        <w:t> :</w:t>
      </w:r>
      <w:r w:rsidRPr="00067624">
        <w:t xml:space="preserve"> Azure Solutions Architect Expert, décembre, 2021</w:t>
      </w:r>
    </w:p>
    <w:p w14:paraId="1A64A8E3" w14:textId="77777777" w:rsidR="00686045" w:rsidRPr="00067624" w:rsidRDefault="00686045" w:rsidP="00686045">
      <w:pPr>
        <w:pStyle w:val="Corpstexte2"/>
      </w:pPr>
      <w:r w:rsidRPr="00067624">
        <w:t>Microsoft Certified</w:t>
      </w:r>
      <w:r w:rsidR="007E3C63" w:rsidRPr="00067624">
        <w:t> :</w:t>
      </w:r>
      <w:r w:rsidRPr="00067624">
        <w:t xml:space="preserve"> Azure Developer Associate, juin, 2021</w:t>
      </w:r>
    </w:p>
    <w:p w14:paraId="22AFDC0A" w14:textId="77777777" w:rsidR="00686045" w:rsidRPr="00067624" w:rsidRDefault="00686045" w:rsidP="00686045">
      <w:pPr>
        <w:pStyle w:val="Corpstexte2"/>
      </w:pPr>
      <w:r w:rsidRPr="00067624">
        <w:t>Microsoft Certified</w:t>
      </w:r>
      <w:r w:rsidR="007E3C63" w:rsidRPr="00067624">
        <w:t> :</w:t>
      </w:r>
      <w:r w:rsidRPr="00067624">
        <w:t xml:space="preserve"> DevOps Engineer Expert, juin, 2021</w:t>
      </w:r>
    </w:p>
    <w:p w14:paraId="4F9941BA" w14:textId="77777777" w:rsidR="00686045" w:rsidRPr="00067624" w:rsidRDefault="00686045" w:rsidP="00686045">
      <w:pPr>
        <w:pStyle w:val="Corpstexte2"/>
      </w:pPr>
      <w:r w:rsidRPr="00067624">
        <w:t>Microsoft Certified</w:t>
      </w:r>
      <w:r w:rsidR="007E3C63" w:rsidRPr="00067624">
        <w:t> :</w:t>
      </w:r>
      <w:r w:rsidRPr="00067624">
        <w:t xml:space="preserve"> Azure Fundamentals, juin, 2021</w:t>
      </w:r>
    </w:p>
    <w:p w14:paraId="457B4B18" w14:textId="77777777" w:rsidR="00686045" w:rsidRPr="00067624" w:rsidRDefault="00686045" w:rsidP="00686045">
      <w:pPr>
        <w:pStyle w:val="Corpstexte2"/>
      </w:pPr>
      <w:r w:rsidRPr="00067624">
        <w:t>Microsoft Certified Trainer, mai, 2021</w:t>
      </w:r>
    </w:p>
    <w:p w14:paraId="25FCBF59" w14:textId="4D8397DA" w:rsidR="00686045" w:rsidRPr="000E2ECA" w:rsidRDefault="00686045" w:rsidP="00686045">
      <w:pPr>
        <w:pStyle w:val="Corpstexte2"/>
      </w:pPr>
      <w:r w:rsidRPr="000E2ECA">
        <w:t>AFDB</w:t>
      </w:r>
      <w:r w:rsidR="007E3C63" w:rsidRPr="000E2ECA">
        <w:t>:</w:t>
      </w:r>
      <w:r w:rsidRPr="000E2ECA">
        <w:t xml:space="preserve"> Activate Azure with DevOps, Microsoft (Sidali Kadouche), 2020</w:t>
      </w:r>
    </w:p>
    <w:p w14:paraId="6C4574D3" w14:textId="77777777" w:rsidR="00686045" w:rsidRPr="005D32E9" w:rsidRDefault="00686045" w:rsidP="00686045">
      <w:pPr>
        <w:pStyle w:val="Corpstexte2"/>
        <w:rPr>
          <w:lang w:val="en-CA"/>
        </w:rPr>
      </w:pPr>
      <w:r w:rsidRPr="005D32E9">
        <w:rPr>
          <w:lang w:val="en-CA"/>
        </w:rPr>
        <w:t>Azure DevOps Testing Training, Microsoft (Sidali Kadouche), 2020</w:t>
      </w:r>
    </w:p>
    <w:p w14:paraId="6A8B10C6" w14:textId="0D6264CE" w:rsidR="00686045" w:rsidRPr="005D32E9" w:rsidRDefault="00686045" w:rsidP="008400BB">
      <w:pPr>
        <w:pStyle w:val="Corpstexte2"/>
        <w:rPr>
          <w:lang w:val="en-CA"/>
        </w:rPr>
      </w:pPr>
      <w:r w:rsidRPr="005D32E9">
        <w:rPr>
          <w:lang w:val="en-CA"/>
        </w:rPr>
        <w:t>Microsoft® Certified Solutions Associate</w:t>
      </w:r>
      <w:r w:rsidR="007E3C63" w:rsidRPr="005D32E9">
        <w:rPr>
          <w:lang w:val="en-CA"/>
        </w:rPr>
        <w:t>:</w:t>
      </w:r>
      <w:r w:rsidRPr="005D32E9">
        <w:rPr>
          <w:lang w:val="en-CA"/>
        </w:rPr>
        <w:t xml:space="preserve"> Web Applications Charter Member, septembre, </w:t>
      </w:r>
      <w:r w:rsidR="00EA039C" w:rsidRPr="005D32E9">
        <w:rPr>
          <w:lang w:val="en-CA"/>
        </w:rPr>
        <w:t>2016.</w:t>
      </w:r>
    </w:p>
    <w:p w14:paraId="740F7935" w14:textId="77777777" w:rsidR="00686045" w:rsidRPr="00067624" w:rsidRDefault="00686045" w:rsidP="00686045">
      <w:pPr>
        <w:pStyle w:val="CV-Titre"/>
        <w:keepNext w:val="0"/>
        <w:rPr>
          <w:lang w:val="en-US"/>
        </w:rPr>
      </w:pPr>
      <w:r w:rsidRPr="00067624">
        <w:rPr>
          <w:lang w:val="en-US"/>
        </w:rPr>
        <w:t>Outils</w:t>
      </w:r>
    </w:p>
    <w:p w14:paraId="10A9DB12" w14:textId="77777777" w:rsidR="00686045" w:rsidRPr="00067624" w:rsidRDefault="00686045" w:rsidP="00686045">
      <w:pPr>
        <w:pStyle w:val="Corpstexte2"/>
        <w:rPr>
          <w:lang w:val="en-US"/>
        </w:rPr>
        <w:sectPr w:rsidR="00686045" w:rsidRPr="00067624" w:rsidSect="00F75742">
          <w:headerReference w:type="default" r:id="rId10"/>
          <w:footerReference w:type="even" r:id="rId11"/>
          <w:footerReference w:type="default" r:id="rId12"/>
          <w:headerReference w:type="first" r:id="rId13"/>
          <w:footerReference w:type="first" r:id="rId14"/>
          <w:pgSz w:w="12240" w:h="15840" w:code="1"/>
          <w:pgMar w:top="420" w:right="1020" w:bottom="1020" w:left="1020" w:header="720" w:footer="980" w:gutter="0"/>
          <w:cols w:space="360"/>
          <w:titlePg/>
          <w:docGrid w:linePitch="360"/>
        </w:sectPr>
      </w:pPr>
    </w:p>
    <w:p w14:paraId="5F45FBE8" w14:textId="77777777" w:rsidR="00686045" w:rsidRPr="00067624" w:rsidRDefault="00686045" w:rsidP="00686045">
      <w:pPr>
        <w:pStyle w:val="Corpstexte2"/>
        <w:rPr>
          <w:lang w:val="en-US"/>
        </w:rPr>
      </w:pPr>
      <w:r w:rsidRPr="00067624">
        <w:rPr>
          <w:lang w:val="en-US"/>
        </w:rPr>
        <w:t>Office 365 (Word, Excel, PowerPoint, OneNote, Sway, Docs, Yammer), SharePoint</w:t>
      </w:r>
    </w:p>
    <w:p w14:paraId="1ADDE03B" w14:textId="69C62235" w:rsidR="00686045" w:rsidRPr="007E3C63" w:rsidRDefault="00686045" w:rsidP="00686045">
      <w:pPr>
        <w:pStyle w:val="Corpstexte2"/>
      </w:pPr>
      <w:r w:rsidRPr="007E3C63">
        <w:t>Langages de développement</w:t>
      </w:r>
      <w:r w:rsidR="007E3C63" w:rsidRPr="007E3C63">
        <w:t> :</w:t>
      </w:r>
      <w:r w:rsidRPr="007E3C63">
        <w:t xml:space="preserve"> C#, Angular, Reactjs, MySQL, Sql Server, </w:t>
      </w:r>
      <w:r w:rsidR="0015044B">
        <w:t xml:space="preserve">Json, </w:t>
      </w:r>
      <w:r w:rsidRPr="007E3C63">
        <w:t>Sql Server Database, Asp.Net MVC, Asp.Net Core</w:t>
      </w:r>
      <w:r w:rsidR="0015044B">
        <w:t>, XML</w:t>
      </w:r>
    </w:p>
    <w:p w14:paraId="4CEFEEF4" w14:textId="77777777" w:rsidR="00686045" w:rsidRPr="00067624" w:rsidRDefault="00686045" w:rsidP="00686045">
      <w:pPr>
        <w:pStyle w:val="Corpstexte2"/>
        <w:rPr>
          <w:lang w:val="en-US"/>
        </w:rPr>
      </w:pPr>
      <w:r w:rsidRPr="00067624">
        <w:rPr>
          <w:lang w:val="en-US"/>
        </w:rPr>
        <w:t>Build automation tools</w:t>
      </w:r>
      <w:r w:rsidR="007E3C63" w:rsidRPr="00067624">
        <w:rPr>
          <w:lang w:val="en-US"/>
        </w:rPr>
        <w:t> :</w:t>
      </w:r>
      <w:r w:rsidRPr="00067624">
        <w:rPr>
          <w:lang w:val="en-US"/>
        </w:rPr>
        <w:t xml:space="preserve"> Apache Ant, Apache Maven, Gradle, MSBuild</w:t>
      </w:r>
    </w:p>
    <w:p w14:paraId="2BAEF756" w14:textId="77777777" w:rsidR="00686045" w:rsidRPr="00067624" w:rsidRDefault="00686045" w:rsidP="00686045">
      <w:pPr>
        <w:pStyle w:val="Corpstexte2"/>
        <w:rPr>
          <w:lang w:val="en-US"/>
        </w:rPr>
      </w:pPr>
      <w:r w:rsidRPr="00067624">
        <w:rPr>
          <w:lang w:val="en-US"/>
        </w:rPr>
        <w:t>Continuous Integration tools</w:t>
      </w:r>
      <w:r w:rsidR="007E3C63" w:rsidRPr="00067624">
        <w:rPr>
          <w:lang w:val="en-US"/>
        </w:rPr>
        <w:t> :</w:t>
      </w:r>
      <w:r w:rsidRPr="00067624">
        <w:rPr>
          <w:lang w:val="en-US"/>
        </w:rPr>
        <w:t xml:space="preserve"> Jenkins, Team Foundation Server, Azure DevOps</w:t>
      </w:r>
    </w:p>
    <w:p w14:paraId="725358E9" w14:textId="77777777" w:rsidR="00686045" w:rsidRPr="007E3C63" w:rsidRDefault="00686045" w:rsidP="00686045">
      <w:pPr>
        <w:pStyle w:val="Corpstexte2"/>
      </w:pPr>
      <w:r w:rsidRPr="007E3C63">
        <w:t>Outils</w:t>
      </w:r>
      <w:r w:rsidR="007E3C63" w:rsidRPr="007E3C63">
        <w:t> :</w:t>
      </w:r>
      <w:r w:rsidRPr="007E3C63">
        <w:t xml:space="preserve"> Sélénium, Azure Tests Plan</w:t>
      </w:r>
    </w:p>
    <w:p w14:paraId="0286C51B" w14:textId="77777777" w:rsidR="00686045" w:rsidRPr="007E3C63" w:rsidRDefault="00686045" w:rsidP="00686045">
      <w:pPr>
        <w:pStyle w:val="Corpstexte2"/>
      </w:pPr>
      <w:r w:rsidRPr="007E3C63">
        <w:t>Système de contrôle de version</w:t>
      </w:r>
      <w:r w:rsidR="007E3C63" w:rsidRPr="007E3C63">
        <w:t> :</w:t>
      </w:r>
      <w:r w:rsidRPr="007E3C63">
        <w:t xml:space="preserve"> Team Foundation Version Control, Git</w:t>
      </w:r>
    </w:p>
    <w:p w14:paraId="07444400" w14:textId="77777777" w:rsidR="00686045" w:rsidRPr="007E3C63" w:rsidRDefault="00686045" w:rsidP="00686045">
      <w:pPr>
        <w:pStyle w:val="Corpstexte2"/>
      </w:pPr>
      <w:r w:rsidRPr="007E3C63">
        <w:t>Outils de gestion de package</w:t>
      </w:r>
      <w:r w:rsidR="007E3C63" w:rsidRPr="007E3C63">
        <w:t> :</w:t>
      </w:r>
      <w:r w:rsidRPr="007E3C63">
        <w:t xml:space="preserve"> Azure Artifact, Nexus, Artifactory</w:t>
      </w:r>
    </w:p>
    <w:p w14:paraId="60F16767" w14:textId="77777777" w:rsidR="00686045" w:rsidRPr="007E3C63" w:rsidRDefault="00686045" w:rsidP="00686045">
      <w:pPr>
        <w:pStyle w:val="Corpstexte2"/>
      </w:pPr>
      <w:r w:rsidRPr="007E3C63">
        <w:t>Outil de revue de code</w:t>
      </w:r>
      <w:r w:rsidR="007E3C63" w:rsidRPr="007E3C63">
        <w:t> :</w:t>
      </w:r>
      <w:r w:rsidRPr="007E3C63">
        <w:t xml:space="preserve"> GitHub</w:t>
      </w:r>
    </w:p>
    <w:p w14:paraId="2818BC1E" w14:textId="77777777" w:rsidR="00686045" w:rsidRPr="007E3C63" w:rsidRDefault="00686045" w:rsidP="00686045">
      <w:pPr>
        <w:pStyle w:val="Corpstexte2"/>
      </w:pPr>
      <w:r w:rsidRPr="007E3C63">
        <w:t>Outils d</w:t>
      </w:r>
      <w:r w:rsidR="007E3C63">
        <w:t>’</w:t>
      </w:r>
      <w:r w:rsidRPr="007E3C63">
        <w:t>orchestration de conteneurs</w:t>
      </w:r>
      <w:r w:rsidR="007E3C63" w:rsidRPr="007E3C63">
        <w:t> :</w:t>
      </w:r>
      <w:r w:rsidRPr="007E3C63">
        <w:t xml:space="preserve"> Kubernetes, Azure Container Instance, Docker Swarm</w:t>
      </w:r>
    </w:p>
    <w:p w14:paraId="57F5900E" w14:textId="77777777" w:rsidR="00686045" w:rsidRPr="00067624" w:rsidRDefault="00686045" w:rsidP="00686045">
      <w:pPr>
        <w:pStyle w:val="Corpstexte2"/>
        <w:rPr>
          <w:lang w:val="en-US"/>
        </w:rPr>
      </w:pPr>
      <w:r w:rsidRPr="00067624">
        <w:rPr>
          <w:lang w:val="en-US"/>
        </w:rPr>
        <w:t>Infrastructure As Code</w:t>
      </w:r>
      <w:r w:rsidR="007E3C63" w:rsidRPr="00067624">
        <w:rPr>
          <w:lang w:val="en-US"/>
        </w:rPr>
        <w:t> :</w:t>
      </w:r>
      <w:r w:rsidRPr="00067624">
        <w:rPr>
          <w:lang w:val="en-US"/>
        </w:rPr>
        <w:t xml:space="preserve"> Azure Resource Manager &amp; PowerShell DSC, PowerShell, Azure Shell, Terraform</w:t>
      </w:r>
    </w:p>
    <w:p w14:paraId="02A45C08" w14:textId="77777777" w:rsidR="00686045" w:rsidRPr="000E2ECA" w:rsidRDefault="00686045" w:rsidP="00686045">
      <w:pPr>
        <w:pStyle w:val="Corpstexte2"/>
        <w:rPr>
          <w:lang w:val="en-CA"/>
        </w:rPr>
      </w:pPr>
      <w:r w:rsidRPr="000E2ECA">
        <w:rPr>
          <w:lang w:val="en-CA"/>
        </w:rPr>
        <w:t>Plateforme Cloud</w:t>
      </w:r>
      <w:r w:rsidR="007E3C63" w:rsidRPr="000E2ECA">
        <w:rPr>
          <w:lang w:val="en-CA"/>
        </w:rPr>
        <w:t> :</w:t>
      </w:r>
      <w:r w:rsidRPr="000E2ECA">
        <w:rPr>
          <w:lang w:val="en-CA"/>
        </w:rPr>
        <w:t xml:space="preserve"> Microsoft Azure</w:t>
      </w:r>
    </w:p>
    <w:p w14:paraId="766B4471" w14:textId="77777777" w:rsidR="00686045" w:rsidRPr="000E2ECA" w:rsidRDefault="00686045" w:rsidP="00686045">
      <w:pPr>
        <w:pStyle w:val="Corpstexte2"/>
        <w:rPr>
          <w:lang w:val="en-CA"/>
        </w:rPr>
      </w:pPr>
      <w:r w:rsidRPr="000E2ECA">
        <w:rPr>
          <w:lang w:val="en-CA"/>
        </w:rPr>
        <w:t>Systèmes d</w:t>
      </w:r>
      <w:r w:rsidR="007E3C63" w:rsidRPr="000E2ECA">
        <w:rPr>
          <w:lang w:val="en-CA"/>
        </w:rPr>
        <w:t>’</w:t>
      </w:r>
      <w:r w:rsidRPr="000E2ECA">
        <w:rPr>
          <w:lang w:val="en-CA"/>
        </w:rPr>
        <w:t>Opération</w:t>
      </w:r>
      <w:r w:rsidR="007E3C63" w:rsidRPr="000E2ECA">
        <w:rPr>
          <w:lang w:val="en-CA"/>
        </w:rPr>
        <w:t> :</w:t>
      </w:r>
      <w:r w:rsidRPr="000E2ECA">
        <w:rPr>
          <w:lang w:val="en-CA"/>
        </w:rPr>
        <w:t xml:space="preserve"> Windows, Linux</w:t>
      </w:r>
    </w:p>
    <w:p w14:paraId="0C2DA355" w14:textId="77777777" w:rsidR="00686045" w:rsidRPr="007E3C63" w:rsidRDefault="00686045" w:rsidP="00686045">
      <w:pPr>
        <w:pStyle w:val="Corpstexte2"/>
        <w:rPr>
          <w:lang w:val="en-CA"/>
        </w:rPr>
      </w:pPr>
      <w:r w:rsidRPr="007E3C63">
        <w:rPr>
          <w:lang w:val="en-CA"/>
        </w:rPr>
        <w:t>Outils Agile</w:t>
      </w:r>
      <w:r w:rsidR="007E3C63" w:rsidRPr="007E3C63">
        <w:rPr>
          <w:lang w:val="en-CA"/>
        </w:rPr>
        <w:t> :</w:t>
      </w:r>
      <w:r w:rsidRPr="007E3C63">
        <w:rPr>
          <w:lang w:val="en-CA"/>
        </w:rPr>
        <w:t xml:space="preserve"> Azure Boards, Team Foundation Server </w:t>
      </w:r>
      <w:r w:rsidR="007E3C63">
        <w:rPr>
          <w:lang w:val="en-CA"/>
        </w:rPr>
        <w:t>« </w:t>
      </w:r>
      <w:r w:rsidRPr="007E3C63">
        <w:rPr>
          <w:lang w:val="en-CA"/>
        </w:rPr>
        <w:t>Work</w:t>
      </w:r>
      <w:r w:rsidR="007E3C63">
        <w:rPr>
          <w:lang w:val="en-CA"/>
        </w:rPr>
        <w:t> »</w:t>
      </w:r>
    </w:p>
    <w:p w14:paraId="4DDFBD3C" w14:textId="77777777" w:rsidR="00686045" w:rsidRPr="007E3C63" w:rsidRDefault="00686045" w:rsidP="00686045">
      <w:pPr>
        <w:pStyle w:val="CV-Titre"/>
        <w:keepNext w:val="0"/>
        <w:rPr>
          <w:lang w:val="en-CA"/>
        </w:rPr>
        <w:sectPr w:rsidR="00686045" w:rsidRPr="007E3C63" w:rsidSect="00686045">
          <w:type w:val="continuous"/>
          <w:pgSz w:w="12240" w:h="15840" w:code="1"/>
          <w:pgMar w:top="420" w:right="1020" w:bottom="1020" w:left="1020" w:header="720" w:footer="980" w:gutter="0"/>
          <w:cols w:num="2" w:space="360"/>
          <w:titlePg/>
          <w:docGrid w:linePitch="360"/>
        </w:sectPr>
      </w:pPr>
    </w:p>
    <w:p w14:paraId="1B6B79F8" w14:textId="77777777" w:rsidR="00686045" w:rsidRPr="007E3C63" w:rsidRDefault="00686045" w:rsidP="00686045">
      <w:pPr>
        <w:pStyle w:val="CV-Titre"/>
        <w:keepNext w:val="0"/>
      </w:pPr>
      <w:r w:rsidRPr="007E3C63">
        <w:t>Langues</w:t>
      </w:r>
    </w:p>
    <w:p w14:paraId="0532EA67" w14:textId="77777777" w:rsidR="00686045" w:rsidRPr="007E3C63" w:rsidRDefault="00686045" w:rsidP="00686045">
      <w:pPr>
        <w:pStyle w:val="Corpstexte2"/>
      </w:pPr>
      <w:r w:rsidRPr="007E3C63">
        <w:t>Français (lecture</w:t>
      </w:r>
      <w:r w:rsidR="007E3C63" w:rsidRPr="007E3C63">
        <w:t> :</w:t>
      </w:r>
      <w:r w:rsidRPr="007E3C63">
        <w:t xml:space="preserve"> C2, écriture</w:t>
      </w:r>
      <w:r w:rsidR="007E3C63" w:rsidRPr="007E3C63">
        <w:t> :</w:t>
      </w:r>
      <w:r w:rsidRPr="007E3C63">
        <w:t xml:space="preserve"> C2, parle</w:t>
      </w:r>
      <w:r w:rsidR="007E3C63" w:rsidRPr="007E3C63">
        <w:t> :</w:t>
      </w:r>
      <w:r w:rsidRPr="007E3C63">
        <w:t xml:space="preserve"> C2)</w:t>
      </w:r>
    </w:p>
    <w:p w14:paraId="0D571397" w14:textId="77777777" w:rsidR="00686045" w:rsidRPr="007E3C63" w:rsidRDefault="00686045" w:rsidP="00686045">
      <w:pPr>
        <w:pStyle w:val="Corpstexte2"/>
      </w:pPr>
      <w:r w:rsidRPr="007E3C63">
        <w:t>Anglais (lecture</w:t>
      </w:r>
      <w:r w:rsidR="007E3C63" w:rsidRPr="007E3C63">
        <w:t> :</w:t>
      </w:r>
      <w:r w:rsidRPr="007E3C63">
        <w:t xml:space="preserve"> B2, écriture</w:t>
      </w:r>
      <w:r w:rsidR="007E3C63" w:rsidRPr="007E3C63">
        <w:t> :</w:t>
      </w:r>
      <w:r w:rsidRPr="007E3C63">
        <w:t xml:space="preserve"> B2, parle</w:t>
      </w:r>
      <w:r w:rsidR="007E3C63" w:rsidRPr="007E3C63">
        <w:t> :</w:t>
      </w:r>
      <w:r w:rsidRPr="007E3C63">
        <w:t xml:space="preserve"> B1)</w:t>
      </w:r>
    </w:p>
    <w:p w14:paraId="609734BC" w14:textId="77777777" w:rsidR="00B13FB5" w:rsidRPr="007E3C63" w:rsidRDefault="00B13FB5" w:rsidP="0062444E">
      <w:pPr>
        <w:pStyle w:val="Corpsdetexte"/>
      </w:pPr>
    </w:p>
    <w:sectPr w:rsidR="00B13FB5" w:rsidRPr="007E3C63" w:rsidSect="00686045">
      <w:type w:val="continuous"/>
      <w:pgSz w:w="12240" w:h="15840" w:code="1"/>
      <w:pgMar w:top="420" w:right="1020" w:bottom="1020" w:left="1020" w:header="720" w:footer="980"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3C69F" w14:textId="77777777" w:rsidR="007F67E9" w:rsidRDefault="007F67E9" w:rsidP="0068333A">
      <w:pPr>
        <w:spacing w:after="0" w:line="240" w:lineRule="auto"/>
      </w:pPr>
      <w:r>
        <w:separator/>
      </w:r>
    </w:p>
  </w:endnote>
  <w:endnote w:type="continuationSeparator" w:id="0">
    <w:p w14:paraId="32633490" w14:textId="77777777" w:rsidR="007F67E9" w:rsidRDefault="007F67E9" w:rsidP="00683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EA4B8" w14:textId="74274896" w:rsidR="008400BB" w:rsidRDefault="008400BB">
    <w:pPr>
      <w:pStyle w:val="Pieddepage"/>
    </w:pPr>
    <w:r>
      <w:rPr>
        <w:noProof/>
      </w:rPr>
      <mc:AlternateContent>
        <mc:Choice Requires="wps">
          <w:drawing>
            <wp:anchor distT="0" distB="0" distL="0" distR="0" simplePos="0" relativeHeight="251670528" behindDoc="0" locked="0" layoutInCell="1" allowOverlap="1" wp14:anchorId="2218950F" wp14:editId="0D4F3D83">
              <wp:simplePos x="635" y="635"/>
              <wp:positionH relativeFrom="page">
                <wp:align>center</wp:align>
              </wp:positionH>
              <wp:positionV relativeFrom="page">
                <wp:align>bottom</wp:align>
              </wp:positionV>
              <wp:extent cx="641985" cy="678180"/>
              <wp:effectExtent l="0" t="0" r="5715" b="0"/>
              <wp:wrapNone/>
              <wp:docPr id="1697543212" name="Zone de texte 2" descr="Confidentie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1985" cy="678180"/>
                      </a:xfrm>
                      <a:prstGeom prst="rect">
                        <a:avLst/>
                      </a:prstGeom>
                      <a:noFill/>
                      <a:ln>
                        <a:noFill/>
                      </a:ln>
                    </wps:spPr>
                    <wps:txbx>
                      <w:txbxContent>
                        <w:p w14:paraId="467EDE10" w14:textId="0C19F311" w:rsidR="008400BB" w:rsidRPr="008400BB" w:rsidRDefault="008400BB" w:rsidP="008400BB">
                          <w:pPr>
                            <w:spacing w:after="0"/>
                            <w:rPr>
                              <w:rFonts w:ascii="Arial" w:eastAsia="Arial" w:hAnsi="Arial" w:cs="Arial"/>
                              <w:noProof/>
                              <w:color w:val="000000"/>
                              <w:szCs w:val="18"/>
                            </w:rPr>
                          </w:pPr>
                          <w:r w:rsidRPr="008400BB">
                            <w:rPr>
                              <w:rFonts w:ascii="Arial" w:eastAsia="Arial" w:hAnsi="Arial" w:cs="Arial"/>
                              <w:noProof/>
                              <w:color w:val="000000"/>
                              <w:szCs w:val="18"/>
                            </w:rPr>
                            <w:t>Confidentiel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218950F" id="_x0000_t202" coordsize="21600,21600" o:spt="202" path="m,l,21600r21600,l21600,xe">
              <v:stroke joinstyle="miter"/>
              <v:path gradientshapeok="t" o:connecttype="rect"/>
            </v:shapetype>
            <v:shape id="Zone de texte 2" o:spid="_x0000_s1026" type="#_x0000_t202" alt="Confidentiel" style="position:absolute;margin-left:0;margin-top:0;width:50.55pt;height:53.4pt;z-index:251670528;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" filled="f" stroked="f">
              <v:fill o:detectmouseclick="t"/>
              <v:textbox style="mso-fit-shape-to-text:t" inset="0,0,0,28pt">
                <w:txbxContent>
                  <w:p w14:paraId="467EDE10" w14:textId="0C19F311" w:rsidR="008400BB" w:rsidRPr="008400BB" w:rsidRDefault="008400BB" w:rsidP="008400BB">
                    <w:pPr>
                      <w:spacing w:after="0"/>
                      <w:rPr>
                        <w:rFonts w:ascii="Arial" w:eastAsia="Arial" w:hAnsi="Arial" w:cs="Arial"/>
                        <w:noProof/>
                        <w:color w:val="000000"/>
                        <w:szCs w:val="18"/>
                      </w:rPr>
                    </w:pPr>
                    <w:r w:rsidRPr="008400BB">
                      <w:rPr>
                        <w:rFonts w:ascii="Arial" w:eastAsia="Arial" w:hAnsi="Arial" w:cs="Arial"/>
                        <w:noProof/>
                        <w:color w:val="000000"/>
                        <w:szCs w:val="18"/>
                      </w:rPr>
                      <w:t>Confidentiel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 w:name="_Hlk56522454"/>
  <w:bookmarkStart w:id="2" w:name="_Hlk56522455"/>
  <w:p w14:paraId="5C3EDB9B" w14:textId="3CDEA8AF" w:rsidR="004023FC" w:rsidRPr="001A115C" w:rsidRDefault="00000000" w:rsidP="00691468">
    <w:pPr>
      <w:pStyle w:val="Pieddepage"/>
      <w:tabs>
        <w:tab w:val="clear" w:pos="4320"/>
        <w:tab w:val="clear" w:pos="8640"/>
        <w:tab w:val="center" w:pos="5100"/>
        <w:tab w:val="right" w:pos="10200"/>
      </w:tabs>
    </w:pPr>
    <w:sdt>
      <w:sdtPr>
        <w:alias w:val="Droit d’auteur de CGI"/>
        <w:tag w:val="CGI_copyright"/>
        <w:id w:val="-1842533924"/>
        <w:text/>
      </w:sdtPr>
      <w:sdtContent>
        <w:r w:rsidR="00306871">
          <w:t>© 202</w:t>
        </w:r>
        <w:r w:rsidR="00DB7654">
          <w:t>4</w:t>
        </w:r>
        <w:r w:rsidR="00306871">
          <w:t xml:space="preserve"> CGI inc.</w:t>
        </w:r>
      </w:sdtContent>
    </w:sdt>
    <w:r w:rsidR="00F67AF9">
      <w:tab/>
    </w:r>
    <w:sdt>
      <w:sdtPr>
        <w:alias w:val="Classification de sécurité"/>
        <w:tag w:val="security_classification"/>
        <w:id w:val="1495075810"/>
        <w:text/>
      </w:sdtPr>
      <w:sdtContent>
        <w:r w:rsidR="00F67AF9">
          <w:t>Confidentiel</w:t>
        </w:r>
      </w:sdtContent>
    </w:sdt>
    <w:r w:rsidR="00F67AF9">
      <w:tab/>
    </w:r>
    <w:bookmarkEnd w:id="1"/>
    <w:bookmarkEnd w:id="2"/>
    <w:r w:rsidR="004E6F0B">
      <w:fldChar w:fldCharType="begin"/>
    </w:r>
    <w:r w:rsidR="004E6F0B">
      <w:instrText xml:space="preserve"> PAGE   \* MERGEFORMAT </w:instrText>
    </w:r>
    <w:r w:rsidR="004E6F0B">
      <w:fldChar w:fldCharType="separate"/>
    </w:r>
    <w:r w:rsidR="005D7016">
      <w:rPr>
        <w:noProof/>
      </w:rPr>
      <w:t>4</w:t>
    </w:r>
    <w:r w:rsidR="004E6F0B">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7F0B9" w14:textId="509BB0BC" w:rsidR="004E6F0B" w:rsidRPr="00691468" w:rsidRDefault="004E6F0B" w:rsidP="004E6F0B">
    <w:pPr>
      <w:pStyle w:val="Pieddepage"/>
    </w:pPr>
    <w:r>
      <w:rPr>
        <w:noProof/>
        <w:lang w:val="en-US"/>
      </w:rPr>
      <mc:AlternateContent>
        <mc:Choice Requires="wps">
          <w:drawing>
            <wp:anchor distT="0" distB="0" distL="114300" distR="114300" simplePos="0" relativeHeight="251666432" behindDoc="1" locked="1" layoutInCell="1" allowOverlap="1" wp14:anchorId="52A8AA03" wp14:editId="7FD7F190">
              <wp:simplePos x="0" y="0"/>
              <wp:positionH relativeFrom="margin">
                <wp:posOffset>-1155</wp:posOffset>
              </wp:positionH>
              <wp:positionV relativeFrom="page">
                <wp:posOffset>8763000</wp:posOffset>
              </wp:positionV>
              <wp:extent cx="6477000" cy="12700"/>
              <wp:effectExtent l="0" t="0" r="0" b="0"/>
              <wp:wrapNone/>
              <wp:docPr id="194" name="Rectangle 194"/>
              <wp:cNvGraphicFramePr/>
              <a:graphic xmlns:a="http://schemas.openxmlformats.org/drawingml/2006/main">
                <a:graphicData uri="http://schemas.microsoft.com/office/word/2010/wordprocessingShape">
                  <wps:wsp>
                    <wps:cNvSpPr/>
                    <wps:spPr>
                      <a:xfrm>
                        <a:off x="0" y="0"/>
                        <a:ext cx="6477000" cy="12700"/>
                      </a:xfrm>
                      <a:prstGeom prst="rect">
                        <a:avLst/>
                      </a:prstGeom>
                      <a:gradFill flip="none" rotWithShape="1">
                        <a:gsLst>
                          <a:gs pos="0">
                            <a:srgbClr val="E31937"/>
                          </a:gs>
                          <a:gs pos="60000">
                            <a:srgbClr val="A82465"/>
                          </a:gs>
                          <a:gs pos="100000">
                            <a:srgbClr val="5236AB"/>
                          </a:gs>
                        </a:gsLst>
                        <a:lin ang="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326108B0" id="Rectangle 194" o:spid="_x0000_s1026" style="position:absolute;margin-left:-.1pt;margin-top:690pt;width:510pt;height:1pt;z-index:-251650048;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" fillcolor="#e31937" stroked="f" strokeweight="1pt">
              <v:fill color2="#5236ab" rotate="t" angle="90" colors="0 #e31937;39322f #a82465;1 #5236ab" focus="100%" type="gradient">
                <o:fill v:ext="view" type="gradientUnscaled"/>
              </v:fill>
              <w10:wrap anchorx="margin" anchory="page"/>
              <w10:anchorlock/>
            </v:rect>
          </w:pict>
        </mc:Fallback>
      </mc:AlternateContent>
    </w:r>
  </w:p>
  <w:p w14:paraId="162AD7E1" w14:textId="33726A1A" w:rsidR="004E6F0B" w:rsidRDefault="00000000" w:rsidP="004E6F0B">
    <w:pPr>
      <w:pStyle w:val="Pieddepage"/>
      <w:tabs>
        <w:tab w:val="clear" w:pos="4320"/>
        <w:tab w:val="clear" w:pos="8640"/>
        <w:tab w:val="center" w:pos="5100"/>
        <w:tab w:val="right" w:pos="10200"/>
      </w:tabs>
    </w:pPr>
    <w:sdt>
      <w:sdtPr>
        <w:alias w:val="Droit d’auteur de CGI"/>
        <w:tag w:val="CGI_copyright"/>
        <w:id w:val="968950994"/>
        <w:text/>
      </w:sdtPr>
      <w:sdtContent>
        <w:r w:rsidR="00F67AF9">
          <w:t xml:space="preserve">© </w:t>
        </w:r>
        <w:r w:rsidR="00306871">
          <w:t>202</w:t>
        </w:r>
        <w:r w:rsidR="00015A1E">
          <w:t>4</w:t>
        </w:r>
        <w:r w:rsidR="00F67AF9">
          <w:t xml:space="preserve"> CGI inc.</w:t>
        </w:r>
      </w:sdtContent>
    </w:sdt>
    <w:r w:rsidR="00F67AF9">
      <w:tab/>
    </w:r>
    <w:bookmarkStart w:id="3" w:name="_Hlk56601042"/>
    <w:sdt>
      <w:sdtPr>
        <w:alias w:val="Classification de sécurité"/>
        <w:tag w:val="security_classification"/>
        <w:id w:val="-1966720903"/>
        <w:text/>
      </w:sdtPr>
      <w:sdtContent>
        <w:r w:rsidR="00F67AF9">
          <w:t>Confidentiel</w:t>
        </w:r>
      </w:sdtContent>
    </w:sdt>
    <w:bookmarkEnd w:id="3"/>
    <w:r w:rsidR="00F67AF9">
      <w:tab/>
    </w:r>
    <w:r w:rsidR="00F67AF9">
      <w:rPr>
        <w:noProof/>
        <w:lang w:val="en-US"/>
      </w:rPr>
      <w:drawing>
        <wp:inline distT="0" distB="0" distL="0" distR="0" wp14:anchorId="2C02BDB3" wp14:editId="00345678">
          <wp:extent cx="818642" cy="381000"/>
          <wp:effectExtent l="0" t="0" r="635"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8642" cy="381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C3958" w14:textId="77777777" w:rsidR="007F67E9" w:rsidRDefault="007F67E9" w:rsidP="0068333A">
      <w:pPr>
        <w:spacing w:after="0" w:line="240" w:lineRule="auto"/>
      </w:pPr>
      <w:r>
        <w:separator/>
      </w:r>
    </w:p>
  </w:footnote>
  <w:footnote w:type="continuationSeparator" w:id="0">
    <w:p w14:paraId="4C0D88C9" w14:textId="77777777" w:rsidR="007F67E9" w:rsidRDefault="007F67E9" w:rsidP="00683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97B6B" w14:textId="77777777" w:rsidR="004023FC" w:rsidRPr="00E75816" w:rsidRDefault="00E75816" w:rsidP="00F75742">
    <w:pPr>
      <w:pStyle w:val="En-tte"/>
      <w:tabs>
        <w:tab w:val="clear" w:pos="4320"/>
        <w:tab w:val="clear" w:pos="8640"/>
        <w:tab w:val="left" w:pos="5880"/>
      </w:tabs>
      <w:spacing w:after="800"/>
    </w:pPr>
    <w:r>
      <w:rPr>
        <w:noProof/>
        <w:lang w:val="en-US"/>
      </w:rPr>
      <mc:AlternateContent>
        <mc:Choice Requires="wps">
          <w:drawing>
            <wp:anchor distT="0" distB="0" distL="114300" distR="114300" simplePos="0" relativeHeight="251662336" behindDoc="1" locked="1" layoutInCell="1" allowOverlap="1" wp14:anchorId="15278335" wp14:editId="27E14014">
              <wp:simplePos x="0" y="0"/>
              <wp:positionH relativeFrom="margin">
                <wp:align>center</wp:align>
              </wp:positionH>
              <wp:positionV relativeFrom="page">
                <wp:posOffset>647700</wp:posOffset>
              </wp:positionV>
              <wp:extent cx="6477000" cy="12700"/>
              <wp:effectExtent l="0" t="0" r="0" b="0"/>
              <wp:wrapNone/>
              <wp:docPr id="22" name="Rectangle 22"/>
              <wp:cNvGraphicFramePr/>
              <a:graphic xmlns:a="http://schemas.openxmlformats.org/drawingml/2006/main">
                <a:graphicData uri="http://schemas.microsoft.com/office/word/2010/wordprocessingShape">
                  <wps:wsp>
                    <wps:cNvSpPr/>
                    <wps:spPr>
                      <a:xfrm>
                        <a:off x="0" y="0"/>
                        <a:ext cx="6477000" cy="12700"/>
                      </a:xfrm>
                      <a:prstGeom prst="rect">
                        <a:avLst/>
                      </a:prstGeom>
                      <a:gradFill flip="none" rotWithShape="1">
                        <a:gsLst>
                          <a:gs pos="0">
                            <a:srgbClr val="E31937"/>
                          </a:gs>
                          <a:gs pos="60000">
                            <a:srgbClr val="A82465"/>
                          </a:gs>
                          <a:gs pos="100000">
                            <a:srgbClr val="5236AB"/>
                          </a:gs>
                        </a:gsLst>
                        <a:lin ang="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3D5400" id="Rectangle 22" o:spid="_x0000_s1026" style="position:absolute;margin-left:0;margin-top:51pt;width:510pt;height:1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" fillcolor="#e31937" stroked="f" strokeweight="1pt">
              <v:fill color2="#5236ab" rotate="t" angle="90" colors="0 #e31937;39322f #a82465;1 #5236ab" focus="100%" type="gradient">
                <o:fill v:ext="view" type="gradientUnscaled"/>
              </v:fill>
              <w10:wrap anchorx="margin"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2828E" w14:textId="77777777" w:rsidR="004023FC" w:rsidRPr="00C277D0" w:rsidRDefault="0096794C" w:rsidP="00C277D0">
    <w:pPr>
      <w:pStyle w:val="En-tte"/>
    </w:pPr>
    <w:r>
      <w:rPr>
        <w:noProof/>
        <w:lang w:val="en-US"/>
      </w:rPr>
      <mc:AlternateContent>
        <mc:Choice Requires="wps">
          <w:drawing>
            <wp:anchor distT="0" distB="0" distL="114300" distR="114300" simplePos="0" relativeHeight="251668480" behindDoc="1" locked="1" layoutInCell="1" allowOverlap="1" wp14:anchorId="0763FF1C" wp14:editId="223E7F5C">
              <wp:simplePos x="0" y="0"/>
              <wp:positionH relativeFrom="margin">
                <wp:align>right</wp:align>
              </wp:positionH>
              <wp:positionV relativeFrom="margin">
                <wp:align>top</wp:align>
              </wp:positionV>
              <wp:extent cx="1295400" cy="1295400"/>
              <wp:effectExtent l="0" t="0" r="0" b="0"/>
              <wp:wrapNone/>
              <wp:docPr id="19" name="Freeform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295400" cy="1295400"/>
                      </a:xfrm>
                      <a:custGeom>
                        <a:avLst/>
                        <a:gdLst>
                          <a:gd name="T0" fmla="*/ 2894 w 4933"/>
                          <a:gd name="T1" fmla="*/ 4933 h 4933"/>
                          <a:gd name="T2" fmla="*/ 4933 w 4933"/>
                          <a:gd name="T3" fmla="*/ 4933 h 4933"/>
                          <a:gd name="T4" fmla="*/ 4933 w 4933"/>
                          <a:gd name="T5" fmla="*/ 0 h 4933"/>
                          <a:gd name="T6" fmla="*/ 0 w 4933"/>
                          <a:gd name="T7" fmla="*/ 0 h 4933"/>
                          <a:gd name="T8" fmla="*/ 0 w 4933"/>
                          <a:gd name="T9" fmla="*/ 2039 h 4933"/>
                          <a:gd name="T10" fmla="*/ 2894 w 4933"/>
                          <a:gd name="T11" fmla="*/ 2039 h 4933"/>
                          <a:gd name="T12" fmla="*/ 2894 w 4933"/>
                          <a:gd name="T13" fmla="*/ 4933 h 4933"/>
                        </a:gdLst>
                        <a:ahLst/>
                        <a:cxnLst>
                          <a:cxn ang="0">
                            <a:pos x="T0" y="T1"/>
                          </a:cxn>
                          <a:cxn ang="0">
                            <a:pos x="T2" y="T3"/>
                          </a:cxn>
                          <a:cxn ang="0">
                            <a:pos x="T4" y="T5"/>
                          </a:cxn>
                          <a:cxn ang="0">
                            <a:pos x="T6" y="T7"/>
                          </a:cxn>
                          <a:cxn ang="0">
                            <a:pos x="T8" y="T9"/>
                          </a:cxn>
                          <a:cxn ang="0">
                            <a:pos x="T10" y="T11"/>
                          </a:cxn>
                          <a:cxn ang="0">
                            <a:pos x="T12" y="T13"/>
                          </a:cxn>
                        </a:cxnLst>
                        <a:rect l="0" t="0" r="r" b="b"/>
                        <a:pathLst>
                          <a:path w="4933" h="4933">
                            <a:moveTo>
                              <a:pt x="2894" y="4933"/>
                            </a:moveTo>
                            <a:lnTo>
                              <a:pt x="4933" y="4933"/>
                            </a:lnTo>
                            <a:lnTo>
                              <a:pt x="4933" y="0"/>
                            </a:lnTo>
                            <a:lnTo>
                              <a:pt x="0" y="0"/>
                            </a:lnTo>
                            <a:lnTo>
                              <a:pt x="0" y="2039"/>
                            </a:lnTo>
                            <a:lnTo>
                              <a:pt x="2894" y="2039"/>
                            </a:lnTo>
                            <a:lnTo>
                              <a:pt x="2894" y="4933"/>
                            </a:lnTo>
                            <a:close/>
                          </a:path>
                        </a:pathLst>
                      </a:custGeom>
                      <a:gradFill>
                        <a:gsLst>
                          <a:gs pos="0">
                            <a:srgbClr val="E31937"/>
                          </a:gs>
                          <a:gs pos="60000">
                            <a:srgbClr val="A82465"/>
                          </a:gs>
                          <a:gs pos="100000">
                            <a:srgbClr val="5236AB"/>
                          </a:gs>
                        </a:gsLst>
                        <a:lin ang="10800000" scaled="0"/>
                      </a:gra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ABC342" id="Freeform 6" o:spid="_x0000_s1026" style="position:absolute;margin-left:50.8pt;margin-top:0;width:102pt;height:102pt;z-index:-251648000;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coordsize="4933,4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" path="m2894,4933r2039,l4933,,,,,2039r2894,l2894,4933xe" fillcolor="#e31937" stroked="f">
              <v:fill color2="#5236ab" angle="270" colors="0 #e31937;39322f #a82465;1 #5236ab" focus="100%" type="gradient">
                <o:fill v:ext="view" type="gradientUnscaled"/>
              </v:fill>
              <v:path arrowok="t" o:connecttype="custom" o:connectlocs="759961,1295400;1295400,1295400;1295400,0;0,0;0,535439;759961,535439;759961,1295400" o:connectangles="0,0,0,0,0,0,0"/>
              <o:lock v:ext="edit" aspectratio="t"/>
              <w10:wrap anchorx="margin" anchory="margin"/>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1D34B2F6"/>
    <w:lvl w:ilvl="0">
      <w:start w:val="1"/>
      <w:numFmt w:val="bullet"/>
      <w:pStyle w:val="Listepuces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6EA0F5E"/>
    <w:lvl w:ilvl="0">
      <w:start w:val="1"/>
      <w:numFmt w:val="bullet"/>
      <w:pStyle w:val="Listepuces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07967208"/>
    <w:lvl w:ilvl="0">
      <w:start w:val="1"/>
      <w:numFmt w:val="bullet"/>
      <w:pStyle w:val="Listepuces"/>
      <w:lvlText w:val=""/>
      <w:lvlJc w:val="left"/>
      <w:pPr>
        <w:tabs>
          <w:tab w:val="num" w:pos="360"/>
        </w:tabs>
        <w:ind w:left="360" w:hanging="360"/>
      </w:pPr>
      <w:rPr>
        <w:rFonts w:ascii="Symbol" w:hAnsi="Symbol" w:hint="default"/>
      </w:rPr>
    </w:lvl>
  </w:abstractNum>
  <w:abstractNum w:abstractNumId="3" w15:restartNumberingAfterBreak="0">
    <w:nsid w:val="047820D9"/>
    <w:multiLevelType w:val="hybridMultilevel"/>
    <w:tmpl w:val="A02C23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08A549EB"/>
    <w:multiLevelType w:val="hybridMultilevel"/>
    <w:tmpl w:val="F348CDDE"/>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F1A0694"/>
    <w:multiLevelType w:val="hybridMultilevel"/>
    <w:tmpl w:val="A4446286"/>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0374EDC"/>
    <w:multiLevelType w:val="hybridMultilevel"/>
    <w:tmpl w:val="57D29B52"/>
    <w:lvl w:ilvl="0" w:tplc="10090001">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F617CF9"/>
    <w:multiLevelType w:val="hybridMultilevel"/>
    <w:tmpl w:val="3AF66AD8"/>
    <w:lvl w:ilvl="0" w:tplc="788E67CA">
      <w:numFmt w:val="bullet"/>
      <w:lvlText w:val="•"/>
      <w:lvlJc w:val="left"/>
      <w:pPr>
        <w:ind w:left="822" w:hanging="360"/>
      </w:pPr>
      <w:rPr>
        <w:rFonts w:ascii="Arial" w:eastAsia="Arial" w:hAnsi="Arial" w:cs="Arial" w:hint="default"/>
        <w:spacing w:val="-2"/>
        <w:w w:val="100"/>
        <w:sz w:val="18"/>
        <w:szCs w:val="18"/>
        <w:lang w:val="fr-FR" w:eastAsia="fr-FR" w:bidi="fr-FR"/>
      </w:rPr>
    </w:lvl>
    <w:lvl w:ilvl="1" w:tplc="09986F72">
      <w:numFmt w:val="bullet"/>
      <w:lvlText w:val="o"/>
      <w:lvlJc w:val="left"/>
      <w:pPr>
        <w:ind w:left="1556" w:hanging="360"/>
      </w:pPr>
      <w:rPr>
        <w:rFonts w:ascii="Courier New" w:eastAsia="Courier New" w:hAnsi="Courier New" w:cs="Courier New" w:hint="default"/>
        <w:w w:val="100"/>
        <w:sz w:val="22"/>
        <w:szCs w:val="22"/>
        <w:lang w:val="fr-FR" w:eastAsia="fr-FR" w:bidi="fr-FR"/>
      </w:rPr>
    </w:lvl>
    <w:lvl w:ilvl="2" w:tplc="DFB26FAA">
      <w:numFmt w:val="bullet"/>
      <w:lvlText w:val="•"/>
      <w:lvlJc w:val="left"/>
      <w:pPr>
        <w:ind w:left="2467" w:hanging="360"/>
      </w:pPr>
      <w:rPr>
        <w:rFonts w:hint="default"/>
        <w:lang w:val="fr-FR" w:eastAsia="fr-FR" w:bidi="fr-FR"/>
      </w:rPr>
    </w:lvl>
    <w:lvl w:ilvl="3" w:tplc="5B9A9838">
      <w:numFmt w:val="bullet"/>
      <w:lvlText w:val="•"/>
      <w:lvlJc w:val="left"/>
      <w:pPr>
        <w:ind w:left="3374" w:hanging="360"/>
      </w:pPr>
      <w:rPr>
        <w:rFonts w:hint="default"/>
        <w:lang w:val="fr-FR" w:eastAsia="fr-FR" w:bidi="fr-FR"/>
      </w:rPr>
    </w:lvl>
    <w:lvl w:ilvl="4" w:tplc="147E8A34">
      <w:numFmt w:val="bullet"/>
      <w:lvlText w:val="•"/>
      <w:lvlJc w:val="left"/>
      <w:pPr>
        <w:ind w:left="4281" w:hanging="360"/>
      </w:pPr>
      <w:rPr>
        <w:rFonts w:hint="default"/>
        <w:lang w:val="fr-FR" w:eastAsia="fr-FR" w:bidi="fr-FR"/>
      </w:rPr>
    </w:lvl>
    <w:lvl w:ilvl="5" w:tplc="702E3252">
      <w:numFmt w:val="bullet"/>
      <w:lvlText w:val="•"/>
      <w:lvlJc w:val="left"/>
      <w:pPr>
        <w:ind w:left="5188" w:hanging="360"/>
      </w:pPr>
      <w:rPr>
        <w:rFonts w:hint="default"/>
        <w:lang w:val="fr-FR" w:eastAsia="fr-FR" w:bidi="fr-FR"/>
      </w:rPr>
    </w:lvl>
    <w:lvl w:ilvl="6" w:tplc="B9487C92">
      <w:numFmt w:val="bullet"/>
      <w:lvlText w:val="•"/>
      <w:lvlJc w:val="left"/>
      <w:pPr>
        <w:ind w:left="6095" w:hanging="360"/>
      </w:pPr>
      <w:rPr>
        <w:rFonts w:hint="default"/>
        <w:lang w:val="fr-FR" w:eastAsia="fr-FR" w:bidi="fr-FR"/>
      </w:rPr>
    </w:lvl>
    <w:lvl w:ilvl="7" w:tplc="86B40C82">
      <w:numFmt w:val="bullet"/>
      <w:lvlText w:val="•"/>
      <w:lvlJc w:val="left"/>
      <w:pPr>
        <w:ind w:left="7002" w:hanging="360"/>
      </w:pPr>
      <w:rPr>
        <w:rFonts w:hint="default"/>
        <w:lang w:val="fr-FR" w:eastAsia="fr-FR" w:bidi="fr-FR"/>
      </w:rPr>
    </w:lvl>
    <w:lvl w:ilvl="8" w:tplc="44A04098">
      <w:numFmt w:val="bullet"/>
      <w:lvlText w:val="•"/>
      <w:lvlJc w:val="left"/>
      <w:pPr>
        <w:ind w:left="7909" w:hanging="360"/>
      </w:pPr>
      <w:rPr>
        <w:rFonts w:hint="default"/>
        <w:lang w:val="fr-FR" w:eastAsia="fr-FR" w:bidi="fr-FR"/>
      </w:rPr>
    </w:lvl>
  </w:abstractNum>
  <w:abstractNum w:abstractNumId="8" w15:restartNumberingAfterBreak="0">
    <w:nsid w:val="22C80221"/>
    <w:multiLevelType w:val="hybridMultilevel"/>
    <w:tmpl w:val="A5424EF2"/>
    <w:lvl w:ilvl="0" w:tplc="7EAE3A22">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7634C93"/>
    <w:multiLevelType w:val="multilevel"/>
    <w:tmpl w:val="7B8E7A2C"/>
    <w:lvl w:ilvl="0">
      <w:start w:val="1"/>
      <w:numFmt w:val="upperLetter"/>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472D3CE7"/>
    <w:multiLevelType w:val="hybridMultilevel"/>
    <w:tmpl w:val="32648698"/>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BF705C6"/>
    <w:multiLevelType w:val="multilevel"/>
    <w:tmpl w:val="6248FE4E"/>
    <w:lvl w:ilvl="0">
      <w:start w:val="1"/>
      <w:numFmt w:val="decimal"/>
      <w:lvlText w:val="%1"/>
      <w:lvlJc w:val="left"/>
      <w:pPr>
        <w:ind w:left="960" w:hanging="960"/>
      </w:pPr>
      <w:rPr>
        <w:rFonts w:hint="default"/>
      </w:rPr>
    </w:lvl>
    <w:lvl w:ilvl="1">
      <w:start w:val="1"/>
      <w:numFmt w:val="decimal"/>
      <w:lvlText w:val="%1.%2"/>
      <w:lvlJc w:val="left"/>
      <w:pPr>
        <w:ind w:left="960"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960" w:hanging="960"/>
      </w:pPr>
      <w:rPr>
        <w:rFonts w:hint="default"/>
      </w:rPr>
    </w:lvl>
    <w:lvl w:ilvl="5">
      <w:start w:val="1"/>
      <w:numFmt w:val="upperLetter"/>
      <w:suff w:val="space"/>
      <w:lvlText w:val="Appendix %6"/>
      <w:lvlJc w:val="left"/>
      <w:pPr>
        <w:ind w:left="720" w:hanging="720"/>
      </w:pPr>
      <w:rPr>
        <w:rFonts w:hint="default"/>
      </w:rPr>
    </w:lvl>
    <w:lvl w:ilvl="6">
      <w:start w:val="1"/>
      <w:numFmt w:val="decimal"/>
      <w:lvlText w:val="%6.%7"/>
      <w:lvlJc w:val="left"/>
      <w:pPr>
        <w:ind w:left="720" w:hanging="720"/>
      </w:pPr>
      <w:rPr>
        <w:rFonts w:hint="default"/>
      </w:rPr>
    </w:lvl>
    <w:lvl w:ilvl="7">
      <w:start w:val="1"/>
      <w:numFmt w:val="decimal"/>
      <w:lvlText w:val="%6.%7.%8"/>
      <w:lvlJc w:val="left"/>
      <w:pPr>
        <w:ind w:left="720" w:hanging="720"/>
      </w:pPr>
      <w:rPr>
        <w:rFonts w:hint="default"/>
      </w:rPr>
    </w:lvl>
    <w:lvl w:ilvl="8">
      <w:start w:val="1"/>
      <w:numFmt w:val="decimal"/>
      <w:lvlText w:val="%6.%7.%8.%9"/>
      <w:lvlJc w:val="left"/>
      <w:pPr>
        <w:ind w:left="720" w:hanging="720"/>
      </w:pPr>
      <w:rPr>
        <w:rFonts w:hint="default"/>
      </w:rPr>
    </w:lvl>
  </w:abstractNum>
  <w:abstractNum w:abstractNumId="12" w15:restartNumberingAfterBreak="0">
    <w:nsid w:val="6BDE7BA1"/>
    <w:multiLevelType w:val="hybridMultilevel"/>
    <w:tmpl w:val="5CD6E29A"/>
    <w:lvl w:ilvl="0" w:tplc="67C8FA88">
      <w:start w:val="1"/>
      <w:numFmt w:val="bullet"/>
      <w:lvlText w:val="o"/>
      <w:lvlJc w:val="left"/>
      <w:pPr>
        <w:ind w:left="240" w:hanging="240"/>
      </w:pPr>
      <w:rPr>
        <w:rFonts w:ascii="Courier New" w:hAnsi="Courier New" w:hint="default"/>
      </w:rPr>
    </w:lvl>
    <w:lvl w:ilvl="1" w:tplc="10090003" w:tentative="1">
      <w:start w:val="1"/>
      <w:numFmt w:val="bullet"/>
      <w:lvlText w:val="o"/>
      <w:lvlJc w:val="left"/>
      <w:pPr>
        <w:ind w:left="1200" w:hanging="360"/>
      </w:pPr>
      <w:rPr>
        <w:rFonts w:ascii="Courier New" w:hAnsi="Courier New" w:cs="Courier New" w:hint="default"/>
      </w:rPr>
    </w:lvl>
    <w:lvl w:ilvl="2" w:tplc="10090005" w:tentative="1">
      <w:start w:val="1"/>
      <w:numFmt w:val="bullet"/>
      <w:lvlText w:val=""/>
      <w:lvlJc w:val="left"/>
      <w:pPr>
        <w:ind w:left="1920" w:hanging="360"/>
      </w:pPr>
      <w:rPr>
        <w:rFonts w:ascii="Wingdings" w:hAnsi="Wingdings" w:hint="default"/>
      </w:rPr>
    </w:lvl>
    <w:lvl w:ilvl="3" w:tplc="10090001" w:tentative="1">
      <w:start w:val="1"/>
      <w:numFmt w:val="bullet"/>
      <w:lvlText w:val=""/>
      <w:lvlJc w:val="left"/>
      <w:pPr>
        <w:ind w:left="2640" w:hanging="360"/>
      </w:pPr>
      <w:rPr>
        <w:rFonts w:ascii="Symbol" w:hAnsi="Symbol" w:hint="default"/>
      </w:rPr>
    </w:lvl>
    <w:lvl w:ilvl="4" w:tplc="10090003" w:tentative="1">
      <w:start w:val="1"/>
      <w:numFmt w:val="bullet"/>
      <w:lvlText w:val="o"/>
      <w:lvlJc w:val="left"/>
      <w:pPr>
        <w:ind w:left="3360" w:hanging="360"/>
      </w:pPr>
      <w:rPr>
        <w:rFonts w:ascii="Courier New" w:hAnsi="Courier New" w:cs="Courier New" w:hint="default"/>
      </w:rPr>
    </w:lvl>
    <w:lvl w:ilvl="5" w:tplc="10090005" w:tentative="1">
      <w:start w:val="1"/>
      <w:numFmt w:val="bullet"/>
      <w:lvlText w:val=""/>
      <w:lvlJc w:val="left"/>
      <w:pPr>
        <w:ind w:left="4080" w:hanging="360"/>
      </w:pPr>
      <w:rPr>
        <w:rFonts w:ascii="Wingdings" w:hAnsi="Wingdings" w:hint="default"/>
      </w:rPr>
    </w:lvl>
    <w:lvl w:ilvl="6" w:tplc="10090001" w:tentative="1">
      <w:start w:val="1"/>
      <w:numFmt w:val="bullet"/>
      <w:lvlText w:val=""/>
      <w:lvlJc w:val="left"/>
      <w:pPr>
        <w:ind w:left="4800" w:hanging="360"/>
      </w:pPr>
      <w:rPr>
        <w:rFonts w:ascii="Symbol" w:hAnsi="Symbol" w:hint="default"/>
      </w:rPr>
    </w:lvl>
    <w:lvl w:ilvl="7" w:tplc="10090003" w:tentative="1">
      <w:start w:val="1"/>
      <w:numFmt w:val="bullet"/>
      <w:lvlText w:val="o"/>
      <w:lvlJc w:val="left"/>
      <w:pPr>
        <w:ind w:left="5520" w:hanging="360"/>
      </w:pPr>
      <w:rPr>
        <w:rFonts w:ascii="Courier New" w:hAnsi="Courier New" w:cs="Courier New" w:hint="default"/>
      </w:rPr>
    </w:lvl>
    <w:lvl w:ilvl="8" w:tplc="10090005" w:tentative="1">
      <w:start w:val="1"/>
      <w:numFmt w:val="bullet"/>
      <w:lvlText w:val=""/>
      <w:lvlJc w:val="left"/>
      <w:pPr>
        <w:ind w:left="6240" w:hanging="360"/>
      </w:pPr>
      <w:rPr>
        <w:rFonts w:ascii="Wingdings" w:hAnsi="Wingdings" w:hint="default"/>
      </w:rPr>
    </w:lvl>
  </w:abstractNum>
  <w:abstractNum w:abstractNumId="13" w15:restartNumberingAfterBreak="0">
    <w:nsid w:val="6D6E691C"/>
    <w:multiLevelType w:val="hybridMultilevel"/>
    <w:tmpl w:val="58C6268C"/>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5C31B82"/>
    <w:multiLevelType w:val="hybridMultilevel"/>
    <w:tmpl w:val="B052AD40"/>
    <w:lvl w:ilvl="0" w:tplc="10090001">
      <w:start w:val="1"/>
      <w:numFmt w:val="bullet"/>
      <w:lvlText w:val=""/>
      <w:lvlJc w:val="left"/>
      <w:pPr>
        <w:ind w:left="600" w:hanging="360"/>
      </w:pPr>
      <w:rPr>
        <w:rFonts w:ascii="Symbol" w:hAnsi="Symbol" w:hint="default"/>
      </w:rPr>
    </w:lvl>
    <w:lvl w:ilvl="1" w:tplc="10090003">
      <w:start w:val="1"/>
      <w:numFmt w:val="bullet"/>
      <w:lvlText w:val="o"/>
      <w:lvlJc w:val="left"/>
      <w:pPr>
        <w:ind w:left="1320" w:hanging="360"/>
      </w:pPr>
      <w:rPr>
        <w:rFonts w:ascii="Courier New" w:hAnsi="Courier New" w:cs="Courier New" w:hint="default"/>
      </w:rPr>
    </w:lvl>
    <w:lvl w:ilvl="2" w:tplc="10090005">
      <w:start w:val="1"/>
      <w:numFmt w:val="bullet"/>
      <w:lvlText w:val=""/>
      <w:lvlJc w:val="left"/>
      <w:pPr>
        <w:ind w:left="2040" w:hanging="360"/>
      </w:pPr>
      <w:rPr>
        <w:rFonts w:ascii="Wingdings" w:hAnsi="Wingdings" w:hint="default"/>
      </w:rPr>
    </w:lvl>
    <w:lvl w:ilvl="3" w:tplc="10090001" w:tentative="1">
      <w:start w:val="1"/>
      <w:numFmt w:val="bullet"/>
      <w:lvlText w:val=""/>
      <w:lvlJc w:val="left"/>
      <w:pPr>
        <w:ind w:left="2760" w:hanging="360"/>
      </w:pPr>
      <w:rPr>
        <w:rFonts w:ascii="Symbol" w:hAnsi="Symbol" w:hint="default"/>
      </w:rPr>
    </w:lvl>
    <w:lvl w:ilvl="4" w:tplc="10090003" w:tentative="1">
      <w:start w:val="1"/>
      <w:numFmt w:val="bullet"/>
      <w:lvlText w:val="o"/>
      <w:lvlJc w:val="left"/>
      <w:pPr>
        <w:ind w:left="3480" w:hanging="360"/>
      </w:pPr>
      <w:rPr>
        <w:rFonts w:ascii="Courier New" w:hAnsi="Courier New" w:cs="Courier New" w:hint="default"/>
      </w:rPr>
    </w:lvl>
    <w:lvl w:ilvl="5" w:tplc="10090005" w:tentative="1">
      <w:start w:val="1"/>
      <w:numFmt w:val="bullet"/>
      <w:lvlText w:val=""/>
      <w:lvlJc w:val="left"/>
      <w:pPr>
        <w:ind w:left="4200" w:hanging="360"/>
      </w:pPr>
      <w:rPr>
        <w:rFonts w:ascii="Wingdings" w:hAnsi="Wingdings" w:hint="default"/>
      </w:rPr>
    </w:lvl>
    <w:lvl w:ilvl="6" w:tplc="10090001" w:tentative="1">
      <w:start w:val="1"/>
      <w:numFmt w:val="bullet"/>
      <w:lvlText w:val=""/>
      <w:lvlJc w:val="left"/>
      <w:pPr>
        <w:ind w:left="4920" w:hanging="360"/>
      </w:pPr>
      <w:rPr>
        <w:rFonts w:ascii="Symbol" w:hAnsi="Symbol" w:hint="default"/>
      </w:rPr>
    </w:lvl>
    <w:lvl w:ilvl="7" w:tplc="10090003" w:tentative="1">
      <w:start w:val="1"/>
      <w:numFmt w:val="bullet"/>
      <w:lvlText w:val="o"/>
      <w:lvlJc w:val="left"/>
      <w:pPr>
        <w:ind w:left="5640" w:hanging="360"/>
      </w:pPr>
      <w:rPr>
        <w:rFonts w:ascii="Courier New" w:hAnsi="Courier New" w:cs="Courier New" w:hint="default"/>
      </w:rPr>
    </w:lvl>
    <w:lvl w:ilvl="8" w:tplc="10090005" w:tentative="1">
      <w:start w:val="1"/>
      <w:numFmt w:val="bullet"/>
      <w:lvlText w:val=""/>
      <w:lvlJc w:val="left"/>
      <w:pPr>
        <w:ind w:left="6360" w:hanging="360"/>
      </w:pPr>
      <w:rPr>
        <w:rFonts w:ascii="Wingdings" w:hAnsi="Wingdings" w:hint="default"/>
      </w:rPr>
    </w:lvl>
  </w:abstractNum>
  <w:abstractNum w:abstractNumId="15" w15:restartNumberingAfterBreak="0">
    <w:nsid w:val="75EB1678"/>
    <w:multiLevelType w:val="hybridMultilevel"/>
    <w:tmpl w:val="F0A472E8"/>
    <w:lvl w:ilvl="0" w:tplc="67C8FA88">
      <w:start w:val="1"/>
      <w:numFmt w:val="bullet"/>
      <w:lvlText w:val="o"/>
      <w:lvlJc w:val="left"/>
      <w:pPr>
        <w:ind w:left="240" w:hanging="240"/>
      </w:pPr>
      <w:rPr>
        <w:rFonts w:ascii="Courier New" w:hAnsi="Courier New" w:hint="default"/>
      </w:rPr>
    </w:lvl>
    <w:lvl w:ilvl="1" w:tplc="67C8FA88">
      <w:start w:val="1"/>
      <w:numFmt w:val="bullet"/>
      <w:lvlText w:val="o"/>
      <w:lvlJc w:val="left"/>
      <w:pPr>
        <w:ind w:left="480" w:hanging="240"/>
      </w:pPr>
      <w:rPr>
        <w:rFonts w:ascii="Courier New" w:hAnsi="Courier New" w:hint="default"/>
      </w:rPr>
    </w:lvl>
    <w:lvl w:ilvl="2" w:tplc="FCD63E12">
      <w:start w:val="1"/>
      <w:numFmt w:val="bullet"/>
      <w:lvlText w:val=""/>
      <w:lvlJc w:val="left"/>
      <w:pPr>
        <w:ind w:left="720" w:hanging="24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31457712">
    <w:abstractNumId w:val="11"/>
  </w:num>
  <w:num w:numId="2" w16cid:durableId="2124297682">
    <w:abstractNumId w:val="3"/>
  </w:num>
  <w:num w:numId="3" w16cid:durableId="2124492944">
    <w:abstractNumId w:val="5"/>
  </w:num>
  <w:num w:numId="4" w16cid:durableId="1817141887">
    <w:abstractNumId w:val="15"/>
  </w:num>
  <w:num w:numId="5" w16cid:durableId="550655156">
    <w:abstractNumId w:val="10"/>
  </w:num>
  <w:num w:numId="6" w16cid:durableId="775443299">
    <w:abstractNumId w:val="12"/>
  </w:num>
  <w:num w:numId="7" w16cid:durableId="193227853">
    <w:abstractNumId w:val="13"/>
  </w:num>
  <w:num w:numId="8" w16cid:durableId="1956473615">
    <w:abstractNumId w:val="4"/>
  </w:num>
  <w:num w:numId="9" w16cid:durableId="1315984664">
    <w:abstractNumId w:val="6"/>
  </w:num>
  <w:num w:numId="10" w16cid:durableId="1893298735">
    <w:abstractNumId w:val="14"/>
  </w:num>
  <w:num w:numId="11" w16cid:durableId="1950618562">
    <w:abstractNumId w:val="2"/>
  </w:num>
  <w:num w:numId="12" w16cid:durableId="1917130127">
    <w:abstractNumId w:val="1"/>
  </w:num>
  <w:num w:numId="13" w16cid:durableId="2113624206">
    <w:abstractNumId w:val="0"/>
  </w:num>
  <w:num w:numId="14" w16cid:durableId="2050451839">
    <w:abstractNumId w:val="9"/>
  </w:num>
  <w:num w:numId="15" w16cid:durableId="780222062">
    <w:abstractNumId w:val="7"/>
  </w:num>
  <w:num w:numId="16" w16cid:durableId="15099525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36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E1E"/>
    <w:rsid w:val="00015A1E"/>
    <w:rsid w:val="0004113F"/>
    <w:rsid w:val="000435D6"/>
    <w:rsid w:val="00051F64"/>
    <w:rsid w:val="00057155"/>
    <w:rsid w:val="0006132A"/>
    <w:rsid w:val="00065659"/>
    <w:rsid w:val="00067624"/>
    <w:rsid w:val="00077FE8"/>
    <w:rsid w:val="00081399"/>
    <w:rsid w:val="00082192"/>
    <w:rsid w:val="000978E1"/>
    <w:rsid w:val="000A7E94"/>
    <w:rsid w:val="000B42B2"/>
    <w:rsid w:val="000C2EC8"/>
    <w:rsid w:val="000C79F5"/>
    <w:rsid w:val="000E2ECA"/>
    <w:rsid w:val="000E4F73"/>
    <w:rsid w:val="000E7DBE"/>
    <w:rsid w:val="000F5E99"/>
    <w:rsid w:val="000F7BAA"/>
    <w:rsid w:val="00115819"/>
    <w:rsid w:val="00117D8D"/>
    <w:rsid w:val="001372AA"/>
    <w:rsid w:val="00145FD9"/>
    <w:rsid w:val="0015044B"/>
    <w:rsid w:val="00157B4D"/>
    <w:rsid w:val="00162EDE"/>
    <w:rsid w:val="001648FB"/>
    <w:rsid w:val="00165930"/>
    <w:rsid w:val="00167F36"/>
    <w:rsid w:val="001761F7"/>
    <w:rsid w:val="001770DB"/>
    <w:rsid w:val="001965A4"/>
    <w:rsid w:val="001A115C"/>
    <w:rsid w:val="001B3874"/>
    <w:rsid w:val="001D5E05"/>
    <w:rsid w:val="002144FA"/>
    <w:rsid w:val="00215FE2"/>
    <w:rsid w:val="00225428"/>
    <w:rsid w:val="002414D4"/>
    <w:rsid w:val="00251057"/>
    <w:rsid w:val="00282121"/>
    <w:rsid w:val="00284E3C"/>
    <w:rsid w:val="00292A9B"/>
    <w:rsid w:val="00296A05"/>
    <w:rsid w:val="002B6889"/>
    <w:rsid w:val="002B69B8"/>
    <w:rsid w:val="002B7297"/>
    <w:rsid w:val="002D6538"/>
    <w:rsid w:val="002D7613"/>
    <w:rsid w:val="002E693B"/>
    <w:rsid w:val="00306871"/>
    <w:rsid w:val="003127E2"/>
    <w:rsid w:val="00324F28"/>
    <w:rsid w:val="00327E1E"/>
    <w:rsid w:val="00333179"/>
    <w:rsid w:val="00362AA8"/>
    <w:rsid w:val="003630AE"/>
    <w:rsid w:val="00375643"/>
    <w:rsid w:val="003A22DC"/>
    <w:rsid w:val="003A4DC0"/>
    <w:rsid w:val="003B25EC"/>
    <w:rsid w:val="003B4E8B"/>
    <w:rsid w:val="003B74AF"/>
    <w:rsid w:val="003D1E9C"/>
    <w:rsid w:val="003E5909"/>
    <w:rsid w:val="003E6897"/>
    <w:rsid w:val="003E7EE6"/>
    <w:rsid w:val="004023FC"/>
    <w:rsid w:val="004164C6"/>
    <w:rsid w:val="00417D13"/>
    <w:rsid w:val="00462221"/>
    <w:rsid w:val="00466BAA"/>
    <w:rsid w:val="004679D6"/>
    <w:rsid w:val="00467A5F"/>
    <w:rsid w:val="00494C0E"/>
    <w:rsid w:val="00496199"/>
    <w:rsid w:val="004B164E"/>
    <w:rsid w:val="004E3D27"/>
    <w:rsid w:val="004E664D"/>
    <w:rsid w:val="004E6F0B"/>
    <w:rsid w:val="004F3AE6"/>
    <w:rsid w:val="004F5F14"/>
    <w:rsid w:val="00500644"/>
    <w:rsid w:val="00520BC3"/>
    <w:rsid w:val="00537A22"/>
    <w:rsid w:val="00541CD4"/>
    <w:rsid w:val="005577A9"/>
    <w:rsid w:val="0056547E"/>
    <w:rsid w:val="00574A2D"/>
    <w:rsid w:val="00574CAE"/>
    <w:rsid w:val="00580BF2"/>
    <w:rsid w:val="00583BBB"/>
    <w:rsid w:val="005922D6"/>
    <w:rsid w:val="005B5A5F"/>
    <w:rsid w:val="005B5BC1"/>
    <w:rsid w:val="005B6ECD"/>
    <w:rsid w:val="005D14CB"/>
    <w:rsid w:val="005D32E9"/>
    <w:rsid w:val="005D63D7"/>
    <w:rsid w:val="005D7016"/>
    <w:rsid w:val="005F32AA"/>
    <w:rsid w:val="006164F8"/>
    <w:rsid w:val="00620863"/>
    <w:rsid w:val="0062312C"/>
    <w:rsid w:val="0062444E"/>
    <w:rsid w:val="00632D54"/>
    <w:rsid w:val="00635574"/>
    <w:rsid w:val="0063586E"/>
    <w:rsid w:val="00645DA4"/>
    <w:rsid w:val="00653C61"/>
    <w:rsid w:val="00660BF5"/>
    <w:rsid w:val="0066734F"/>
    <w:rsid w:val="0068107E"/>
    <w:rsid w:val="00681745"/>
    <w:rsid w:val="0068333A"/>
    <w:rsid w:val="00686045"/>
    <w:rsid w:val="00691468"/>
    <w:rsid w:val="00692D01"/>
    <w:rsid w:val="0069604C"/>
    <w:rsid w:val="006A44D6"/>
    <w:rsid w:val="006B4B56"/>
    <w:rsid w:val="006B70E5"/>
    <w:rsid w:val="006D5ECA"/>
    <w:rsid w:val="006E49BB"/>
    <w:rsid w:val="007101AB"/>
    <w:rsid w:val="00714C23"/>
    <w:rsid w:val="00733AAE"/>
    <w:rsid w:val="0073443F"/>
    <w:rsid w:val="007378F3"/>
    <w:rsid w:val="00737DF5"/>
    <w:rsid w:val="00745500"/>
    <w:rsid w:val="00772756"/>
    <w:rsid w:val="00787C72"/>
    <w:rsid w:val="00790373"/>
    <w:rsid w:val="007A2128"/>
    <w:rsid w:val="007C08CB"/>
    <w:rsid w:val="007C2056"/>
    <w:rsid w:val="007D0D61"/>
    <w:rsid w:val="007D7241"/>
    <w:rsid w:val="007E0D68"/>
    <w:rsid w:val="007E3C63"/>
    <w:rsid w:val="007E5247"/>
    <w:rsid w:val="007F0677"/>
    <w:rsid w:val="007F43B9"/>
    <w:rsid w:val="007F67E9"/>
    <w:rsid w:val="007F7056"/>
    <w:rsid w:val="00805BD5"/>
    <w:rsid w:val="00825C40"/>
    <w:rsid w:val="00832B51"/>
    <w:rsid w:val="008400BB"/>
    <w:rsid w:val="00843326"/>
    <w:rsid w:val="00852EAD"/>
    <w:rsid w:val="008537F2"/>
    <w:rsid w:val="0085397C"/>
    <w:rsid w:val="00862723"/>
    <w:rsid w:val="00862DF1"/>
    <w:rsid w:val="00866C69"/>
    <w:rsid w:val="00886BAC"/>
    <w:rsid w:val="00895BF4"/>
    <w:rsid w:val="008A1B7B"/>
    <w:rsid w:val="008A1F34"/>
    <w:rsid w:val="008B1FB4"/>
    <w:rsid w:val="008B7D9C"/>
    <w:rsid w:val="008C11AB"/>
    <w:rsid w:val="008C1EF0"/>
    <w:rsid w:val="008C3C5D"/>
    <w:rsid w:val="008D7558"/>
    <w:rsid w:val="008E1C68"/>
    <w:rsid w:val="008E6E3F"/>
    <w:rsid w:val="008F44FC"/>
    <w:rsid w:val="00903039"/>
    <w:rsid w:val="00915598"/>
    <w:rsid w:val="00923170"/>
    <w:rsid w:val="0093064A"/>
    <w:rsid w:val="00946F36"/>
    <w:rsid w:val="0094795B"/>
    <w:rsid w:val="0095019F"/>
    <w:rsid w:val="00955D27"/>
    <w:rsid w:val="00956F1B"/>
    <w:rsid w:val="009607C9"/>
    <w:rsid w:val="00962B43"/>
    <w:rsid w:val="0096794C"/>
    <w:rsid w:val="00992046"/>
    <w:rsid w:val="009A28C7"/>
    <w:rsid w:val="009A3702"/>
    <w:rsid w:val="009A7CE2"/>
    <w:rsid w:val="009C7204"/>
    <w:rsid w:val="009D07A0"/>
    <w:rsid w:val="009D1AAB"/>
    <w:rsid w:val="009E4343"/>
    <w:rsid w:val="009F2D33"/>
    <w:rsid w:val="00A0337C"/>
    <w:rsid w:val="00A31255"/>
    <w:rsid w:val="00A464A4"/>
    <w:rsid w:val="00A67252"/>
    <w:rsid w:val="00A7199F"/>
    <w:rsid w:val="00A91152"/>
    <w:rsid w:val="00AA393E"/>
    <w:rsid w:val="00AA3991"/>
    <w:rsid w:val="00AA5488"/>
    <w:rsid w:val="00AB25D6"/>
    <w:rsid w:val="00AB33A9"/>
    <w:rsid w:val="00AC06C8"/>
    <w:rsid w:val="00B13664"/>
    <w:rsid w:val="00B13FB5"/>
    <w:rsid w:val="00B204C9"/>
    <w:rsid w:val="00B45A46"/>
    <w:rsid w:val="00B5311E"/>
    <w:rsid w:val="00B60099"/>
    <w:rsid w:val="00B61C8E"/>
    <w:rsid w:val="00B62850"/>
    <w:rsid w:val="00B6673C"/>
    <w:rsid w:val="00B8215D"/>
    <w:rsid w:val="00B82186"/>
    <w:rsid w:val="00B86EC9"/>
    <w:rsid w:val="00B92566"/>
    <w:rsid w:val="00B93B32"/>
    <w:rsid w:val="00B97E8D"/>
    <w:rsid w:val="00BB2398"/>
    <w:rsid w:val="00BB6577"/>
    <w:rsid w:val="00BC2EE0"/>
    <w:rsid w:val="00BC78B5"/>
    <w:rsid w:val="00BD34D9"/>
    <w:rsid w:val="00BE73D7"/>
    <w:rsid w:val="00BF2814"/>
    <w:rsid w:val="00BF4672"/>
    <w:rsid w:val="00C01CA5"/>
    <w:rsid w:val="00C04AED"/>
    <w:rsid w:val="00C118FA"/>
    <w:rsid w:val="00C2487F"/>
    <w:rsid w:val="00C27073"/>
    <w:rsid w:val="00C277D0"/>
    <w:rsid w:val="00C34DD1"/>
    <w:rsid w:val="00C365A0"/>
    <w:rsid w:val="00C37989"/>
    <w:rsid w:val="00C43971"/>
    <w:rsid w:val="00C47114"/>
    <w:rsid w:val="00C504E1"/>
    <w:rsid w:val="00C56806"/>
    <w:rsid w:val="00C662C1"/>
    <w:rsid w:val="00C717E0"/>
    <w:rsid w:val="00C72AF4"/>
    <w:rsid w:val="00C7549E"/>
    <w:rsid w:val="00C81E6F"/>
    <w:rsid w:val="00C86810"/>
    <w:rsid w:val="00C91DDD"/>
    <w:rsid w:val="00CA7F21"/>
    <w:rsid w:val="00CB3F7B"/>
    <w:rsid w:val="00CC06B4"/>
    <w:rsid w:val="00CC15AC"/>
    <w:rsid w:val="00CC6F2A"/>
    <w:rsid w:val="00CC73CD"/>
    <w:rsid w:val="00CD3F1D"/>
    <w:rsid w:val="00CE6BF2"/>
    <w:rsid w:val="00D03C42"/>
    <w:rsid w:val="00D070D1"/>
    <w:rsid w:val="00D13653"/>
    <w:rsid w:val="00D31FAF"/>
    <w:rsid w:val="00D3761B"/>
    <w:rsid w:val="00D46856"/>
    <w:rsid w:val="00D637F2"/>
    <w:rsid w:val="00D64664"/>
    <w:rsid w:val="00D6493E"/>
    <w:rsid w:val="00D66AAF"/>
    <w:rsid w:val="00D963E3"/>
    <w:rsid w:val="00DA4518"/>
    <w:rsid w:val="00DB269E"/>
    <w:rsid w:val="00DB622A"/>
    <w:rsid w:val="00DB7654"/>
    <w:rsid w:val="00DF1DD5"/>
    <w:rsid w:val="00DF40A0"/>
    <w:rsid w:val="00DF5C1A"/>
    <w:rsid w:val="00DF6D14"/>
    <w:rsid w:val="00E0289E"/>
    <w:rsid w:val="00E14491"/>
    <w:rsid w:val="00E23C28"/>
    <w:rsid w:val="00E33A0D"/>
    <w:rsid w:val="00E37FB3"/>
    <w:rsid w:val="00E400D9"/>
    <w:rsid w:val="00E4236E"/>
    <w:rsid w:val="00E44C11"/>
    <w:rsid w:val="00E63891"/>
    <w:rsid w:val="00E650D5"/>
    <w:rsid w:val="00E66EA9"/>
    <w:rsid w:val="00E735E9"/>
    <w:rsid w:val="00E74A58"/>
    <w:rsid w:val="00E75816"/>
    <w:rsid w:val="00EA039C"/>
    <w:rsid w:val="00EB2994"/>
    <w:rsid w:val="00EB3370"/>
    <w:rsid w:val="00EB33CD"/>
    <w:rsid w:val="00EC7236"/>
    <w:rsid w:val="00ED48AE"/>
    <w:rsid w:val="00ED6C3B"/>
    <w:rsid w:val="00ED7BFC"/>
    <w:rsid w:val="00EE441F"/>
    <w:rsid w:val="00F00BB8"/>
    <w:rsid w:val="00F06072"/>
    <w:rsid w:val="00F12044"/>
    <w:rsid w:val="00F20943"/>
    <w:rsid w:val="00F20F16"/>
    <w:rsid w:val="00F222E5"/>
    <w:rsid w:val="00F2320D"/>
    <w:rsid w:val="00F3276B"/>
    <w:rsid w:val="00F47BF0"/>
    <w:rsid w:val="00F609D0"/>
    <w:rsid w:val="00F67AF9"/>
    <w:rsid w:val="00F67B40"/>
    <w:rsid w:val="00F71C37"/>
    <w:rsid w:val="00F75742"/>
    <w:rsid w:val="00F87382"/>
    <w:rsid w:val="00F95085"/>
    <w:rsid w:val="00F95191"/>
    <w:rsid w:val="00FA13A5"/>
    <w:rsid w:val="00FA4520"/>
    <w:rsid w:val="00FA74C9"/>
    <w:rsid w:val="00FB691D"/>
    <w:rsid w:val="00FB7CC7"/>
    <w:rsid w:val="00FD1DDD"/>
    <w:rsid w:val="00FD6066"/>
    <w:rsid w:val="00FE3988"/>
    <w:rsid w:val="00FF03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262D4D"/>
  <w15:chartTrackingRefBased/>
  <w15:docId w15:val="{1C817DC3-D638-4311-A28D-7A530DFC5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34"/>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A7F21"/>
    <w:pPr>
      <w:spacing w:after="120" w:line="288" w:lineRule="auto"/>
    </w:pPr>
    <w:rPr>
      <w:sz w:val="18"/>
    </w:rPr>
  </w:style>
  <w:style w:type="paragraph" w:styleId="Titre1">
    <w:name w:val="heading 1"/>
    <w:basedOn w:val="Normal"/>
    <w:next w:val="Corpsdetexte"/>
    <w:link w:val="Titre1Car"/>
    <w:uiPriority w:val="9"/>
    <w:semiHidden/>
    <w:qFormat/>
    <w:rsid w:val="003B74AF"/>
    <w:pPr>
      <w:keepNext/>
      <w:keepLines/>
      <w:spacing w:after="60" w:line="216" w:lineRule="auto"/>
      <w:outlineLvl w:val="0"/>
    </w:pPr>
    <w:rPr>
      <w:rFonts w:asciiTheme="majorHAnsi" w:eastAsiaTheme="majorEastAsia" w:hAnsiTheme="majorHAnsi" w:cstheme="majorBidi"/>
      <w:color w:val="000000" w:themeColor="text1"/>
      <w:sz w:val="60"/>
      <w:szCs w:val="32"/>
    </w:rPr>
  </w:style>
  <w:style w:type="paragraph" w:styleId="Titre2">
    <w:name w:val="heading 2"/>
    <w:basedOn w:val="Normal"/>
    <w:next w:val="Corpsdetexte"/>
    <w:link w:val="Titre2Car"/>
    <w:uiPriority w:val="1"/>
    <w:qFormat/>
    <w:rsid w:val="00C43971"/>
    <w:pPr>
      <w:keepNext/>
      <w:keepLines/>
      <w:spacing w:before="360" w:line="240" w:lineRule="auto"/>
      <w:outlineLvl w:val="1"/>
    </w:pPr>
    <w:rPr>
      <w:rFonts w:asciiTheme="majorHAnsi" w:eastAsiaTheme="majorEastAsia" w:hAnsiTheme="majorHAnsi" w:cstheme="majorBidi"/>
      <w:b/>
      <w:color w:val="991F3D" w:themeColor="accent4"/>
      <w:sz w:val="22"/>
      <w:szCs w:val="26"/>
    </w:rPr>
  </w:style>
  <w:style w:type="paragraph" w:styleId="Titre3">
    <w:name w:val="heading 3"/>
    <w:basedOn w:val="Normal"/>
    <w:next w:val="Corpsdetexte"/>
    <w:link w:val="Titre3Car"/>
    <w:uiPriority w:val="9"/>
    <w:semiHidden/>
    <w:qFormat/>
    <w:rsid w:val="004E6F0B"/>
    <w:pPr>
      <w:keepNext/>
      <w:keepLines/>
      <w:spacing w:before="180" w:line="240" w:lineRule="auto"/>
      <w:outlineLvl w:val="2"/>
    </w:pPr>
    <w:rPr>
      <w:rFonts w:asciiTheme="majorHAnsi" w:eastAsiaTheme="majorEastAsia" w:hAnsiTheme="majorHAnsi" w:cstheme="majorBidi"/>
      <w:b/>
      <w:color w:val="E31937" w:themeColor="accent1"/>
      <w:szCs w:val="24"/>
    </w:rPr>
  </w:style>
  <w:style w:type="paragraph" w:styleId="Titre4">
    <w:name w:val="heading 4"/>
    <w:basedOn w:val="Normal"/>
    <w:next w:val="Corpsdetexte"/>
    <w:link w:val="Titre4Car"/>
    <w:uiPriority w:val="9"/>
    <w:semiHidden/>
    <w:qFormat/>
    <w:rsid w:val="00580BF2"/>
    <w:pPr>
      <w:keepNext/>
      <w:keepLines/>
      <w:spacing w:before="240" w:line="240" w:lineRule="auto"/>
      <w:outlineLvl w:val="3"/>
    </w:pPr>
    <w:rPr>
      <w:rFonts w:asciiTheme="majorHAnsi" w:eastAsiaTheme="majorEastAsia" w:hAnsiTheme="majorHAnsi" w:cstheme="majorBidi"/>
      <w:iCs/>
      <w:sz w:val="24"/>
    </w:rPr>
  </w:style>
  <w:style w:type="paragraph" w:styleId="Titre5">
    <w:name w:val="heading 5"/>
    <w:basedOn w:val="Normal"/>
    <w:next w:val="Corpsdetexte"/>
    <w:link w:val="Titre5Car"/>
    <w:uiPriority w:val="9"/>
    <w:semiHidden/>
    <w:qFormat/>
    <w:rsid w:val="00324F28"/>
    <w:pPr>
      <w:keepNext/>
      <w:keepLines/>
      <w:spacing w:before="40" w:after="0"/>
      <w:outlineLvl w:val="4"/>
    </w:pPr>
    <w:rPr>
      <w:rFonts w:asciiTheme="majorHAnsi" w:eastAsiaTheme="majorEastAsia" w:hAnsiTheme="majorHAnsi" w:cstheme="majorBidi"/>
      <w:caps/>
    </w:rPr>
  </w:style>
  <w:style w:type="paragraph" w:styleId="Titre6">
    <w:name w:val="heading 6"/>
    <w:aliases w:val="Appendix Heading 1"/>
    <w:basedOn w:val="Normal"/>
    <w:next w:val="Corpsdetexte"/>
    <w:link w:val="Titre6Car"/>
    <w:uiPriority w:val="9"/>
    <w:semiHidden/>
    <w:qFormat/>
    <w:rsid w:val="007A2128"/>
    <w:pPr>
      <w:keepNext/>
      <w:keepLines/>
      <w:pageBreakBefore/>
      <w:spacing w:after="360" w:line="240" w:lineRule="auto"/>
      <w:outlineLvl w:val="5"/>
    </w:pPr>
    <w:rPr>
      <w:rFonts w:asciiTheme="majorHAnsi" w:eastAsiaTheme="majorEastAsia" w:hAnsiTheme="majorHAnsi" w:cstheme="majorBidi"/>
      <w:sz w:val="48"/>
    </w:rPr>
  </w:style>
  <w:style w:type="paragraph" w:styleId="Titre7">
    <w:name w:val="heading 7"/>
    <w:aliases w:val="Appendix Heading 2"/>
    <w:basedOn w:val="Normal"/>
    <w:next w:val="Normal"/>
    <w:link w:val="Titre7Car"/>
    <w:uiPriority w:val="9"/>
    <w:semiHidden/>
    <w:qFormat/>
    <w:rsid w:val="007A2128"/>
    <w:pPr>
      <w:keepNext/>
      <w:keepLines/>
      <w:spacing w:before="320" w:line="240" w:lineRule="auto"/>
      <w:outlineLvl w:val="6"/>
    </w:pPr>
    <w:rPr>
      <w:rFonts w:asciiTheme="majorHAnsi" w:eastAsiaTheme="majorEastAsia" w:hAnsiTheme="majorHAnsi" w:cstheme="majorBidi"/>
      <w:b/>
      <w:iCs/>
      <w:sz w:val="32"/>
    </w:rPr>
  </w:style>
  <w:style w:type="paragraph" w:styleId="Titre8">
    <w:name w:val="heading 8"/>
    <w:aliases w:val="Appendix Heading 3"/>
    <w:basedOn w:val="Normal"/>
    <w:next w:val="Normal"/>
    <w:link w:val="Titre8Car"/>
    <w:uiPriority w:val="9"/>
    <w:semiHidden/>
    <w:qFormat/>
    <w:rsid w:val="007A2128"/>
    <w:pPr>
      <w:keepNext/>
      <w:keepLines/>
      <w:spacing w:before="240" w:line="240" w:lineRule="auto"/>
      <w:outlineLvl w:val="7"/>
    </w:pPr>
    <w:rPr>
      <w:rFonts w:asciiTheme="majorHAnsi" w:eastAsiaTheme="majorEastAsia" w:hAnsiTheme="majorHAnsi" w:cstheme="majorBidi"/>
      <w:sz w:val="28"/>
      <w:szCs w:val="21"/>
    </w:rPr>
  </w:style>
  <w:style w:type="paragraph" w:styleId="Titre9">
    <w:name w:val="heading 9"/>
    <w:aliases w:val="Appendix Heading 4"/>
    <w:basedOn w:val="Normal"/>
    <w:next w:val="Normal"/>
    <w:link w:val="Titre9Car"/>
    <w:uiPriority w:val="9"/>
    <w:semiHidden/>
    <w:qFormat/>
    <w:rsid w:val="00583BBB"/>
    <w:pPr>
      <w:keepNext/>
      <w:keepLines/>
      <w:spacing w:before="240" w:line="240" w:lineRule="auto"/>
      <w:outlineLvl w:val="8"/>
    </w:pPr>
    <w:rPr>
      <w:rFonts w:asciiTheme="majorHAnsi" w:eastAsiaTheme="majorEastAsia" w:hAnsiTheme="majorHAnsi" w:cstheme="majorBidi"/>
      <w:iCs/>
      <w:sz w:val="24"/>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717E0"/>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rPr>
        <w:color w:val="FFFFFF" w:themeColor="background1"/>
      </w:rPr>
      <w:tblPr/>
      <w:tcPr>
        <w:shd w:val="clear" w:color="auto" w:fill="5236AB" w:themeFill="accent3"/>
      </w:tcPr>
    </w:tblStylePr>
  </w:style>
  <w:style w:type="paragraph" w:styleId="En-tte">
    <w:name w:val="header"/>
    <w:basedOn w:val="Normal"/>
    <w:link w:val="En-tteCar"/>
    <w:uiPriority w:val="99"/>
    <w:unhideWhenUsed/>
    <w:rsid w:val="00462221"/>
    <w:pPr>
      <w:tabs>
        <w:tab w:val="center" w:pos="4320"/>
        <w:tab w:val="right" w:pos="8640"/>
      </w:tabs>
      <w:spacing w:after="0" w:line="240" w:lineRule="auto"/>
    </w:pPr>
  </w:style>
  <w:style w:type="character" w:customStyle="1" w:styleId="En-tteCar">
    <w:name w:val="En-tête Car"/>
    <w:basedOn w:val="Policepardfaut"/>
    <w:link w:val="En-tte"/>
    <w:uiPriority w:val="99"/>
    <w:rsid w:val="00462221"/>
    <w:rPr>
      <w:sz w:val="18"/>
    </w:rPr>
  </w:style>
  <w:style w:type="paragraph" w:styleId="Pieddepage">
    <w:name w:val="footer"/>
    <w:basedOn w:val="Normal"/>
    <w:link w:val="PieddepageCar"/>
    <w:uiPriority w:val="99"/>
    <w:unhideWhenUsed/>
    <w:rsid w:val="00691468"/>
    <w:pPr>
      <w:tabs>
        <w:tab w:val="center" w:pos="4320"/>
        <w:tab w:val="right" w:pos="8640"/>
      </w:tabs>
      <w:spacing w:before="240" w:after="0" w:line="240" w:lineRule="auto"/>
    </w:pPr>
  </w:style>
  <w:style w:type="character" w:customStyle="1" w:styleId="PieddepageCar">
    <w:name w:val="Pied de page Car"/>
    <w:basedOn w:val="Policepardfaut"/>
    <w:link w:val="Pieddepage"/>
    <w:uiPriority w:val="99"/>
    <w:rsid w:val="00691468"/>
    <w:rPr>
      <w:sz w:val="18"/>
    </w:rPr>
  </w:style>
  <w:style w:type="paragraph" w:styleId="Titre">
    <w:name w:val="Title"/>
    <w:basedOn w:val="Normal"/>
    <w:next w:val="Corpsdetexte"/>
    <w:link w:val="TitreCar"/>
    <w:uiPriority w:val="10"/>
    <w:semiHidden/>
    <w:qFormat/>
    <w:rsid w:val="00C43971"/>
    <w:pPr>
      <w:pageBreakBefore/>
      <w:spacing w:before="600" w:after="360" w:line="240" w:lineRule="auto"/>
      <w:contextualSpacing/>
    </w:pPr>
    <w:rPr>
      <w:rFonts w:asciiTheme="majorHAnsi" w:eastAsiaTheme="majorEastAsia" w:hAnsiTheme="majorHAnsi" w:cstheme="majorBidi"/>
      <w:color w:val="E31937" w:themeColor="accent1"/>
      <w:spacing w:val="-10"/>
      <w:kern w:val="28"/>
      <w:sz w:val="28"/>
      <w:szCs w:val="56"/>
    </w:rPr>
  </w:style>
  <w:style w:type="character" w:customStyle="1" w:styleId="TitreCar">
    <w:name w:val="Titre Car"/>
    <w:basedOn w:val="Policepardfaut"/>
    <w:link w:val="Titre"/>
    <w:uiPriority w:val="10"/>
    <w:semiHidden/>
    <w:rsid w:val="00A0337C"/>
    <w:rPr>
      <w:rFonts w:asciiTheme="majorHAnsi" w:eastAsiaTheme="majorEastAsia" w:hAnsiTheme="majorHAnsi" w:cstheme="majorBidi"/>
      <w:color w:val="E31937" w:themeColor="accent1"/>
      <w:spacing w:val="-10"/>
      <w:kern w:val="28"/>
      <w:sz w:val="28"/>
      <w:szCs w:val="56"/>
    </w:rPr>
  </w:style>
  <w:style w:type="paragraph" w:styleId="Sous-titre">
    <w:name w:val="Subtitle"/>
    <w:basedOn w:val="Normal"/>
    <w:next w:val="Corpsdetexte"/>
    <w:link w:val="Sous-titreCar"/>
    <w:uiPriority w:val="11"/>
    <w:qFormat/>
    <w:rsid w:val="00F609D0"/>
    <w:pPr>
      <w:numPr>
        <w:ilvl w:val="1"/>
      </w:numPr>
      <w:spacing w:before="120" w:line="240" w:lineRule="auto"/>
    </w:pPr>
    <w:rPr>
      <w:rFonts w:eastAsiaTheme="minorEastAsia"/>
      <w:b/>
      <w:caps/>
    </w:rPr>
  </w:style>
  <w:style w:type="character" w:customStyle="1" w:styleId="Sous-titreCar">
    <w:name w:val="Sous-titre Car"/>
    <w:basedOn w:val="Policepardfaut"/>
    <w:link w:val="Sous-titre"/>
    <w:uiPriority w:val="11"/>
    <w:rsid w:val="00B8215D"/>
    <w:rPr>
      <w:rFonts w:eastAsiaTheme="minorEastAsia"/>
      <w:b/>
      <w:caps/>
      <w:sz w:val="18"/>
      <w:lang w:val="fr-CA"/>
    </w:rPr>
  </w:style>
  <w:style w:type="character" w:customStyle="1" w:styleId="Titre1Car">
    <w:name w:val="Titre 1 Car"/>
    <w:basedOn w:val="Policepardfaut"/>
    <w:link w:val="Titre1"/>
    <w:uiPriority w:val="9"/>
    <w:semiHidden/>
    <w:rsid w:val="00A0337C"/>
    <w:rPr>
      <w:rFonts w:asciiTheme="majorHAnsi" w:eastAsiaTheme="majorEastAsia" w:hAnsiTheme="majorHAnsi" w:cstheme="majorBidi"/>
      <w:color w:val="000000" w:themeColor="text1"/>
      <w:sz w:val="60"/>
      <w:szCs w:val="32"/>
    </w:rPr>
  </w:style>
  <w:style w:type="character" w:customStyle="1" w:styleId="Titre2Car">
    <w:name w:val="Titre 2 Car"/>
    <w:basedOn w:val="Policepardfaut"/>
    <w:link w:val="Titre2"/>
    <w:uiPriority w:val="9"/>
    <w:semiHidden/>
    <w:rsid w:val="00A0337C"/>
    <w:rPr>
      <w:rFonts w:asciiTheme="majorHAnsi" w:eastAsiaTheme="majorEastAsia" w:hAnsiTheme="majorHAnsi" w:cstheme="majorBidi"/>
      <w:b/>
      <w:color w:val="991F3D" w:themeColor="accent4"/>
      <w:szCs w:val="26"/>
    </w:rPr>
  </w:style>
  <w:style w:type="character" w:customStyle="1" w:styleId="Titre3Car">
    <w:name w:val="Titre 3 Car"/>
    <w:basedOn w:val="Policepardfaut"/>
    <w:link w:val="Titre3"/>
    <w:uiPriority w:val="9"/>
    <w:semiHidden/>
    <w:rsid w:val="00A0337C"/>
    <w:rPr>
      <w:rFonts w:asciiTheme="majorHAnsi" w:eastAsiaTheme="majorEastAsia" w:hAnsiTheme="majorHAnsi" w:cstheme="majorBidi"/>
      <w:b/>
      <w:color w:val="E31937" w:themeColor="accent1"/>
      <w:sz w:val="18"/>
      <w:szCs w:val="24"/>
    </w:rPr>
  </w:style>
  <w:style w:type="character" w:customStyle="1" w:styleId="Titre4Car">
    <w:name w:val="Titre 4 Car"/>
    <w:basedOn w:val="Policepardfaut"/>
    <w:link w:val="Titre4"/>
    <w:uiPriority w:val="9"/>
    <w:semiHidden/>
    <w:rsid w:val="00A0337C"/>
    <w:rPr>
      <w:rFonts w:asciiTheme="majorHAnsi" w:eastAsiaTheme="majorEastAsia" w:hAnsiTheme="majorHAnsi" w:cstheme="majorBidi"/>
      <w:iCs/>
      <w:sz w:val="24"/>
    </w:rPr>
  </w:style>
  <w:style w:type="paragraph" w:styleId="Paragraphedeliste">
    <w:name w:val="List Paragraph"/>
    <w:basedOn w:val="Normal"/>
    <w:uiPriority w:val="1"/>
    <w:qFormat/>
    <w:rsid w:val="00AB25D6"/>
    <w:pPr>
      <w:ind w:left="720"/>
      <w:contextualSpacing/>
    </w:pPr>
  </w:style>
  <w:style w:type="character" w:styleId="Titredulivre">
    <w:name w:val="Book Title"/>
    <w:basedOn w:val="Policepardfaut"/>
    <w:uiPriority w:val="33"/>
    <w:semiHidden/>
    <w:qFormat/>
    <w:rsid w:val="00AB25D6"/>
    <w:rPr>
      <w:b/>
      <w:bCs/>
      <w:i/>
      <w:iCs/>
      <w:spacing w:val="5"/>
    </w:rPr>
  </w:style>
  <w:style w:type="paragraph" w:styleId="Citation">
    <w:name w:val="Quote"/>
    <w:basedOn w:val="Normal"/>
    <w:next w:val="Corpsdetexte"/>
    <w:link w:val="CitationCar"/>
    <w:uiPriority w:val="24"/>
    <w:semiHidden/>
    <w:qFormat/>
    <w:rsid w:val="00E0289E"/>
    <w:pPr>
      <w:spacing w:before="240" w:after="240"/>
    </w:pPr>
    <w:rPr>
      <w:iCs/>
      <w:color w:val="404040" w:themeColor="text1" w:themeTint="BF"/>
      <w:sz w:val="36"/>
      <w14:textFill>
        <w14:gradFill>
          <w14:gsLst>
            <w14:gs w14:pos="0">
              <w14:schemeClr w14:val="accent1"/>
            </w14:gs>
            <w14:gs w14:pos="75000">
              <w14:schemeClr w14:val="accent2"/>
            </w14:gs>
            <w14:gs w14:pos="100000">
              <w14:schemeClr w14:val="accent4"/>
            </w14:gs>
          </w14:gsLst>
          <w14:lin w14:ang="0" w14:scaled="0"/>
        </w14:gradFill>
      </w14:textFill>
    </w:rPr>
  </w:style>
  <w:style w:type="character" w:customStyle="1" w:styleId="CitationCar">
    <w:name w:val="Citation Car"/>
    <w:basedOn w:val="Policepardfaut"/>
    <w:link w:val="Citation"/>
    <w:uiPriority w:val="24"/>
    <w:semiHidden/>
    <w:rsid w:val="004F5F14"/>
    <w:rPr>
      <w:iCs/>
      <w:color w:val="404040" w:themeColor="text1" w:themeTint="BF"/>
      <w:sz w:val="36"/>
      <w:lang w:val="fr-CA"/>
      <w14:textFill>
        <w14:gradFill>
          <w14:gsLst>
            <w14:gs w14:pos="0">
              <w14:schemeClr w14:val="accent1"/>
            </w14:gs>
            <w14:gs w14:pos="75000">
              <w14:schemeClr w14:val="accent2"/>
            </w14:gs>
            <w14:gs w14:pos="100000">
              <w14:schemeClr w14:val="accent4"/>
            </w14:gs>
          </w14:gsLst>
          <w14:lin w14:ang="0" w14:scaled="0"/>
        </w14:gradFill>
      </w14:textFill>
    </w:rPr>
  </w:style>
  <w:style w:type="paragraph" w:styleId="Citationintense">
    <w:name w:val="Intense Quote"/>
    <w:basedOn w:val="Normal"/>
    <w:next w:val="Normal"/>
    <w:link w:val="CitationintenseCar"/>
    <w:uiPriority w:val="24"/>
    <w:semiHidden/>
    <w:qFormat/>
    <w:rsid w:val="00494C0E"/>
    <w:pPr>
      <w:pBdr>
        <w:top w:val="single" w:sz="4" w:space="7" w:color="E31937" w:themeColor="accent1"/>
        <w:bottom w:val="single" w:sz="4" w:space="6" w:color="E31937" w:themeColor="accent1"/>
      </w:pBdr>
      <w:shd w:val="clear" w:color="auto" w:fill="E31937" w:themeFill="accent1"/>
      <w:spacing w:before="360" w:after="360"/>
      <w:jc w:val="center"/>
    </w:pPr>
    <w:rPr>
      <w:iCs/>
      <w:color w:val="FFFFFF" w:themeColor="background1"/>
    </w:rPr>
  </w:style>
  <w:style w:type="character" w:customStyle="1" w:styleId="CitationintenseCar">
    <w:name w:val="Citation intense Car"/>
    <w:basedOn w:val="Policepardfaut"/>
    <w:link w:val="Citationintense"/>
    <w:uiPriority w:val="24"/>
    <w:semiHidden/>
    <w:rsid w:val="00082192"/>
    <w:rPr>
      <w:iCs/>
      <w:color w:val="FFFFFF" w:themeColor="background1"/>
      <w:sz w:val="20"/>
      <w:shd w:val="clear" w:color="auto" w:fill="E31937" w:themeFill="accent1"/>
    </w:rPr>
  </w:style>
  <w:style w:type="table" w:styleId="Grilledetableauclaire">
    <w:name w:val="Grid Table Light"/>
    <w:basedOn w:val="TableauNormal"/>
    <w:uiPriority w:val="40"/>
    <w:rsid w:val="00157B4D"/>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style>
  <w:style w:type="table" w:styleId="Tableausimple4">
    <w:name w:val="Plain Table 4"/>
    <w:basedOn w:val="TableauNormal"/>
    <w:uiPriority w:val="44"/>
    <w:rsid w:val="00FA13A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sid w:val="00CD3F1D"/>
    <w:rPr>
      <w:sz w:val="16"/>
      <w:szCs w:val="16"/>
    </w:rPr>
  </w:style>
  <w:style w:type="paragraph" w:styleId="Commentaire">
    <w:name w:val="annotation text"/>
    <w:basedOn w:val="Normal"/>
    <w:link w:val="CommentaireCar"/>
    <w:uiPriority w:val="99"/>
    <w:semiHidden/>
    <w:unhideWhenUsed/>
    <w:rsid w:val="00CD3F1D"/>
    <w:pPr>
      <w:spacing w:line="240" w:lineRule="auto"/>
    </w:pPr>
    <w:rPr>
      <w:szCs w:val="20"/>
    </w:rPr>
  </w:style>
  <w:style w:type="character" w:customStyle="1" w:styleId="CommentaireCar">
    <w:name w:val="Commentaire Car"/>
    <w:basedOn w:val="Policepardfaut"/>
    <w:link w:val="Commentaire"/>
    <w:uiPriority w:val="99"/>
    <w:semiHidden/>
    <w:rsid w:val="00CD3F1D"/>
    <w:rPr>
      <w:sz w:val="20"/>
      <w:szCs w:val="20"/>
    </w:rPr>
  </w:style>
  <w:style w:type="paragraph" w:styleId="Objetducommentaire">
    <w:name w:val="annotation subject"/>
    <w:basedOn w:val="Commentaire"/>
    <w:next w:val="Commentaire"/>
    <w:link w:val="ObjetducommentaireCar"/>
    <w:uiPriority w:val="99"/>
    <w:semiHidden/>
    <w:unhideWhenUsed/>
    <w:rsid w:val="00CD3F1D"/>
    <w:rPr>
      <w:b/>
      <w:bCs/>
    </w:rPr>
  </w:style>
  <w:style w:type="character" w:customStyle="1" w:styleId="ObjetducommentaireCar">
    <w:name w:val="Objet du commentaire Car"/>
    <w:basedOn w:val="CommentaireCar"/>
    <w:link w:val="Objetducommentaire"/>
    <w:uiPriority w:val="99"/>
    <w:semiHidden/>
    <w:rsid w:val="00CD3F1D"/>
    <w:rPr>
      <w:b/>
      <w:bCs/>
      <w:sz w:val="20"/>
      <w:szCs w:val="20"/>
    </w:rPr>
  </w:style>
  <w:style w:type="paragraph" w:styleId="Rvision">
    <w:name w:val="Revision"/>
    <w:hidden/>
    <w:uiPriority w:val="99"/>
    <w:semiHidden/>
    <w:rsid w:val="00CD3F1D"/>
    <w:pPr>
      <w:spacing w:after="0" w:line="240" w:lineRule="auto"/>
    </w:pPr>
  </w:style>
  <w:style w:type="paragraph" w:styleId="Textedebulles">
    <w:name w:val="Balloon Text"/>
    <w:basedOn w:val="Normal"/>
    <w:link w:val="TextedebullesCar"/>
    <w:uiPriority w:val="99"/>
    <w:semiHidden/>
    <w:unhideWhenUsed/>
    <w:rsid w:val="00CD3F1D"/>
    <w:pPr>
      <w:spacing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D3F1D"/>
    <w:rPr>
      <w:rFonts w:ascii="Segoe UI" w:hAnsi="Segoe UI" w:cs="Segoe UI"/>
      <w:sz w:val="18"/>
      <w:szCs w:val="18"/>
    </w:rPr>
  </w:style>
  <w:style w:type="character" w:customStyle="1" w:styleId="Titre5Car">
    <w:name w:val="Titre 5 Car"/>
    <w:basedOn w:val="Policepardfaut"/>
    <w:link w:val="Titre5"/>
    <w:uiPriority w:val="9"/>
    <w:semiHidden/>
    <w:rsid w:val="00A0337C"/>
    <w:rPr>
      <w:rFonts w:asciiTheme="majorHAnsi" w:eastAsiaTheme="majorEastAsia" w:hAnsiTheme="majorHAnsi" w:cstheme="majorBidi"/>
      <w:caps/>
      <w:sz w:val="18"/>
    </w:rPr>
  </w:style>
  <w:style w:type="character" w:customStyle="1" w:styleId="Titre6Car">
    <w:name w:val="Titre 6 Car"/>
    <w:aliases w:val="Appendix Heading 1 Car"/>
    <w:basedOn w:val="Policepardfaut"/>
    <w:link w:val="Titre6"/>
    <w:uiPriority w:val="9"/>
    <w:semiHidden/>
    <w:rsid w:val="00A0337C"/>
    <w:rPr>
      <w:rFonts w:asciiTheme="majorHAnsi" w:eastAsiaTheme="majorEastAsia" w:hAnsiTheme="majorHAnsi" w:cstheme="majorBidi"/>
      <w:sz w:val="48"/>
    </w:rPr>
  </w:style>
  <w:style w:type="paragraph" w:customStyle="1" w:styleId="DocumentTitle">
    <w:name w:val="Document Title"/>
    <w:basedOn w:val="Normal"/>
    <w:next w:val="Corpsdetexte"/>
    <w:uiPriority w:val="99"/>
    <w:semiHidden/>
    <w:qFormat/>
    <w:rsid w:val="00B45A46"/>
    <w:pPr>
      <w:spacing w:after="240" w:line="240" w:lineRule="auto"/>
      <w:ind w:left="-25"/>
    </w:pPr>
    <w:rPr>
      <w:sz w:val="64"/>
    </w:rPr>
  </w:style>
  <w:style w:type="paragraph" w:customStyle="1" w:styleId="DocumentType">
    <w:name w:val="Document Type"/>
    <w:basedOn w:val="Normal"/>
    <w:next w:val="Corpsdetexte"/>
    <w:uiPriority w:val="99"/>
    <w:semiHidden/>
    <w:qFormat/>
    <w:rsid w:val="002B6889"/>
    <w:pPr>
      <w:spacing w:after="60" w:line="240" w:lineRule="auto"/>
    </w:pPr>
    <w:rPr>
      <w:caps/>
      <w:sz w:val="32"/>
    </w:rPr>
  </w:style>
  <w:style w:type="paragraph" w:customStyle="1" w:styleId="CV-Rle">
    <w:name w:val="CV - Rôle"/>
    <w:basedOn w:val="Normal"/>
    <w:uiPriority w:val="11"/>
    <w:rsid w:val="003B74AF"/>
    <w:pPr>
      <w:spacing w:after="20" w:line="240" w:lineRule="auto"/>
    </w:pPr>
    <w:rPr>
      <w:b/>
      <w:color w:val="E31937" w:themeColor="accent1"/>
      <w:sz w:val="22"/>
    </w:rPr>
  </w:style>
  <w:style w:type="paragraph" w:styleId="Date">
    <w:name w:val="Date"/>
    <w:aliases w:val="Experience"/>
    <w:basedOn w:val="Normal"/>
    <w:next w:val="Corpsdetexte"/>
    <w:link w:val="DateCar"/>
    <w:uiPriority w:val="99"/>
    <w:semiHidden/>
    <w:rsid w:val="003B74AF"/>
    <w:pPr>
      <w:spacing w:after="0" w:line="240" w:lineRule="auto"/>
    </w:pPr>
    <w:rPr>
      <w:sz w:val="22"/>
    </w:rPr>
  </w:style>
  <w:style w:type="character" w:customStyle="1" w:styleId="DateCar">
    <w:name w:val="Date Car"/>
    <w:aliases w:val="Experience Car"/>
    <w:basedOn w:val="Policepardfaut"/>
    <w:link w:val="Date"/>
    <w:uiPriority w:val="99"/>
    <w:semiHidden/>
    <w:rsid w:val="00A0337C"/>
  </w:style>
  <w:style w:type="paragraph" w:styleId="Notedebasdepage">
    <w:name w:val="footnote text"/>
    <w:basedOn w:val="Normal"/>
    <w:link w:val="NotedebasdepageCar"/>
    <w:uiPriority w:val="34"/>
    <w:rsid w:val="0056547E"/>
    <w:pPr>
      <w:spacing w:line="240" w:lineRule="auto"/>
    </w:pPr>
    <w:rPr>
      <w:szCs w:val="20"/>
    </w:rPr>
  </w:style>
  <w:style w:type="character" w:customStyle="1" w:styleId="NotedebasdepageCar">
    <w:name w:val="Note de bas de page Car"/>
    <w:basedOn w:val="Policepardfaut"/>
    <w:link w:val="Notedebasdepage"/>
    <w:uiPriority w:val="34"/>
    <w:rsid w:val="009C7204"/>
    <w:rPr>
      <w:sz w:val="18"/>
      <w:szCs w:val="20"/>
    </w:rPr>
  </w:style>
  <w:style w:type="paragraph" w:styleId="Signature">
    <w:name w:val="Signature"/>
    <w:basedOn w:val="Normal"/>
    <w:link w:val="SignatureCar"/>
    <w:uiPriority w:val="99"/>
    <w:semiHidden/>
    <w:rsid w:val="00580BF2"/>
    <w:pPr>
      <w:spacing w:before="6000" w:after="0"/>
      <w:contextualSpacing/>
    </w:pPr>
  </w:style>
  <w:style w:type="character" w:customStyle="1" w:styleId="SignatureCar">
    <w:name w:val="Signature Car"/>
    <w:basedOn w:val="Policepardfaut"/>
    <w:link w:val="Signature"/>
    <w:uiPriority w:val="99"/>
    <w:semiHidden/>
    <w:rsid w:val="00A0337C"/>
    <w:rPr>
      <w:sz w:val="18"/>
    </w:rPr>
  </w:style>
  <w:style w:type="character" w:styleId="Lienhypertexte">
    <w:name w:val="Hyperlink"/>
    <w:basedOn w:val="Policepardfaut"/>
    <w:uiPriority w:val="99"/>
    <w:unhideWhenUsed/>
    <w:rsid w:val="00AA5488"/>
    <w:rPr>
      <w:color w:val="5236AB" w:themeColor="accent3"/>
      <w:u w:val="single"/>
    </w:rPr>
  </w:style>
  <w:style w:type="character" w:customStyle="1" w:styleId="Mentionnonrsolue1">
    <w:name w:val="Mention non résolue1"/>
    <w:basedOn w:val="Policepardfaut"/>
    <w:uiPriority w:val="99"/>
    <w:semiHidden/>
    <w:unhideWhenUsed/>
    <w:rsid w:val="0056547E"/>
    <w:rPr>
      <w:color w:val="605E5C"/>
      <w:shd w:val="clear" w:color="auto" w:fill="E1DFDD"/>
    </w:rPr>
  </w:style>
  <w:style w:type="paragraph" w:styleId="Listepuces">
    <w:name w:val="List Bullet"/>
    <w:basedOn w:val="Normal"/>
    <w:uiPriority w:val="34"/>
    <w:rsid w:val="0062444E"/>
    <w:pPr>
      <w:numPr>
        <w:numId w:val="11"/>
      </w:numPr>
      <w:spacing w:before="120" w:after="0"/>
      <w:contextualSpacing/>
    </w:pPr>
  </w:style>
  <w:style w:type="paragraph" w:styleId="Listepuces2">
    <w:name w:val="List Bullet 2"/>
    <w:basedOn w:val="Normal"/>
    <w:uiPriority w:val="34"/>
    <w:rsid w:val="00FD1DDD"/>
    <w:pPr>
      <w:numPr>
        <w:numId w:val="12"/>
      </w:numPr>
      <w:tabs>
        <w:tab w:val="clear" w:pos="643"/>
        <w:tab w:val="left" w:pos="720"/>
      </w:tabs>
      <w:spacing w:after="0"/>
      <w:ind w:left="720"/>
      <w:contextualSpacing/>
    </w:pPr>
  </w:style>
  <w:style w:type="paragraph" w:styleId="Listepuces3">
    <w:name w:val="List Bullet 3"/>
    <w:basedOn w:val="Normal"/>
    <w:uiPriority w:val="34"/>
    <w:rsid w:val="00FD1DDD"/>
    <w:pPr>
      <w:numPr>
        <w:numId w:val="13"/>
      </w:numPr>
      <w:tabs>
        <w:tab w:val="clear" w:pos="926"/>
        <w:tab w:val="left" w:pos="1080"/>
      </w:tabs>
      <w:spacing w:after="0"/>
      <w:ind w:left="1080"/>
      <w:contextualSpacing/>
    </w:pPr>
  </w:style>
  <w:style w:type="paragraph" w:customStyle="1" w:styleId="CV-Textedutableau">
    <w:name w:val="CV - Texte du tableau"/>
    <w:basedOn w:val="Normal"/>
    <w:uiPriority w:val="29"/>
    <w:qFormat/>
    <w:rsid w:val="00B13FB5"/>
    <w:pPr>
      <w:spacing w:before="60" w:after="60" w:line="240" w:lineRule="auto"/>
    </w:pPr>
  </w:style>
  <w:style w:type="paragraph" w:customStyle="1" w:styleId="CV-Sous-titredutableau">
    <w:name w:val="CV - Sous-titre du tableau"/>
    <w:basedOn w:val="CV-Textedutableau"/>
    <w:uiPriority w:val="29"/>
    <w:qFormat/>
    <w:rsid w:val="00B13FB5"/>
    <w:rPr>
      <w:b/>
      <w:color w:val="FFFFFF" w:themeColor="background1"/>
    </w:rPr>
  </w:style>
  <w:style w:type="paragraph" w:customStyle="1" w:styleId="SectionTitle">
    <w:name w:val="Section Title"/>
    <w:basedOn w:val="DocumentTitle"/>
    <w:next w:val="Corpsdetexte"/>
    <w:uiPriority w:val="99"/>
    <w:semiHidden/>
    <w:qFormat/>
    <w:rsid w:val="00F47BF0"/>
    <w:pPr>
      <w:spacing w:before="360"/>
    </w:pPr>
  </w:style>
  <w:style w:type="paragraph" w:styleId="En-ttedetabledesmatires">
    <w:name w:val="TOC Heading"/>
    <w:basedOn w:val="Titre1"/>
    <w:next w:val="Normal"/>
    <w:uiPriority w:val="39"/>
    <w:semiHidden/>
    <w:qFormat/>
    <w:rsid w:val="00FE3988"/>
    <w:pPr>
      <w:pageBreakBefore/>
      <w:outlineLvl w:val="9"/>
    </w:pPr>
    <w:rPr>
      <w:color w:val="auto"/>
    </w:rPr>
  </w:style>
  <w:style w:type="paragraph" w:styleId="TM1">
    <w:name w:val="toc 1"/>
    <w:basedOn w:val="Normal"/>
    <w:next w:val="Normal"/>
    <w:autoRedefine/>
    <w:uiPriority w:val="39"/>
    <w:semiHidden/>
    <w:rsid w:val="00282121"/>
    <w:pPr>
      <w:tabs>
        <w:tab w:val="left" w:pos="480"/>
        <w:tab w:val="right" w:leader="underscore" w:pos="10070"/>
      </w:tabs>
      <w:spacing w:before="240" w:line="240" w:lineRule="auto"/>
    </w:pPr>
    <w:rPr>
      <w:b/>
      <w:color w:val="E31937" w:themeColor="accent1"/>
      <w:sz w:val="24"/>
    </w:rPr>
  </w:style>
  <w:style w:type="paragraph" w:styleId="TM2">
    <w:name w:val="toc 2"/>
    <w:basedOn w:val="Normal"/>
    <w:next w:val="Normal"/>
    <w:autoRedefine/>
    <w:uiPriority w:val="39"/>
    <w:semiHidden/>
    <w:rsid w:val="005B5A5F"/>
    <w:pPr>
      <w:tabs>
        <w:tab w:val="left" w:pos="1440"/>
        <w:tab w:val="right" w:leader="underscore" w:pos="10070"/>
      </w:tabs>
      <w:spacing w:line="240" w:lineRule="auto"/>
      <w:ind w:left="480"/>
    </w:pPr>
  </w:style>
  <w:style w:type="paragraph" w:styleId="TM3">
    <w:name w:val="toc 3"/>
    <w:basedOn w:val="Normal"/>
    <w:next w:val="Normal"/>
    <w:autoRedefine/>
    <w:uiPriority w:val="39"/>
    <w:semiHidden/>
    <w:rsid w:val="005B5A5F"/>
    <w:pPr>
      <w:tabs>
        <w:tab w:val="left" w:pos="1440"/>
        <w:tab w:val="right" w:leader="underscore" w:pos="10070"/>
      </w:tabs>
      <w:spacing w:line="240" w:lineRule="auto"/>
      <w:ind w:left="480"/>
    </w:pPr>
  </w:style>
  <w:style w:type="character" w:styleId="Accentuation">
    <w:name w:val="Emphasis"/>
    <w:basedOn w:val="Policepardfaut"/>
    <w:uiPriority w:val="19"/>
    <w:qFormat/>
    <w:rsid w:val="009A28C7"/>
    <w:rPr>
      <w:i/>
      <w:iCs/>
    </w:rPr>
  </w:style>
  <w:style w:type="character" w:styleId="lev">
    <w:name w:val="Strong"/>
    <w:basedOn w:val="Policepardfaut"/>
    <w:uiPriority w:val="19"/>
    <w:qFormat/>
    <w:rsid w:val="009A28C7"/>
    <w:rPr>
      <w:b/>
      <w:bCs/>
    </w:rPr>
  </w:style>
  <w:style w:type="paragraph" w:styleId="Corpsdetexte">
    <w:name w:val="Body Text"/>
    <w:basedOn w:val="Normal"/>
    <w:link w:val="CorpsdetexteCar"/>
    <w:qFormat/>
    <w:rsid w:val="0062444E"/>
    <w:pPr>
      <w:spacing w:before="120" w:after="0"/>
    </w:pPr>
  </w:style>
  <w:style w:type="character" w:customStyle="1" w:styleId="CorpsdetexteCar">
    <w:name w:val="Corps de texte Car"/>
    <w:basedOn w:val="Policepardfaut"/>
    <w:link w:val="Corpsdetexte"/>
    <w:rsid w:val="0062444E"/>
    <w:rPr>
      <w:sz w:val="18"/>
    </w:rPr>
  </w:style>
  <w:style w:type="paragraph" w:styleId="Normalcentr">
    <w:name w:val="Block Text"/>
    <w:basedOn w:val="Normal"/>
    <w:uiPriority w:val="24"/>
    <w:semiHidden/>
    <w:rsid w:val="00082192"/>
    <w:pPr>
      <w:pBdr>
        <w:top w:val="single" w:sz="2" w:space="7" w:color="E31937" w:themeColor="accent1"/>
        <w:left w:val="single" w:sz="2" w:space="0" w:color="E31937" w:themeColor="accent1"/>
        <w:bottom w:val="single" w:sz="2" w:space="6" w:color="E31937" w:themeColor="accent1"/>
        <w:right w:val="single" w:sz="2" w:space="0" w:color="E31937" w:themeColor="accent1"/>
      </w:pBdr>
      <w:shd w:val="clear" w:color="auto" w:fill="E31937" w:themeFill="accent1"/>
      <w:spacing w:before="360" w:after="360"/>
      <w:jc w:val="center"/>
    </w:pPr>
    <w:rPr>
      <w:rFonts w:eastAsiaTheme="minorEastAsia"/>
      <w:color w:val="FFFFFF" w:themeColor="background1"/>
    </w:rPr>
  </w:style>
  <w:style w:type="paragraph" w:customStyle="1" w:styleId="CV-Titredutableau">
    <w:name w:val="CV - Titre du tableau"/>
    <w:basedOn w:val="CV-Textedutableau"/>
    <w:uiPriority w:val="29"/>
    <w:qFormat/>
    <w:rsid w:val="00FE3988"/>
  </w:style>
  <w:style w:type="character" w:styleId="Textedelespacerserv">
    <w:name w:val="Placeholder Text"/>
    <w:basedOn w:val="Policepardfaut"/>
    <w:uiPriority w:val="99"/>
    <w:semiHidden/>
    <w:rsid w:val="0062312C"/>
    <w:rPr>
      <w:color w:val="808080"/>
    </w:rPr>
  </w:style>
  <w:style w:type="character" w:customStyle="1" w:styleId="Titre7Car">
    <w:name w:val="Titre 7 Car"/>
    <w:aliases w:val="Appendix Heading 2 Car"/>
    <w:basedOn w:val="Policepardfaut"/>
    <w:link w:val="Titre7"/>
    <w:uiPriority w:val="9"/>
    <w:semiHidden/>
    <w:rsid w:val="00A0337C"/>
    <w:rPr>
      <w:rFonts w:asciiTheme="majorHAnsi" w:eastAsiaTheme="majorEastAsia" w:hAnsiTheme="majorHAnsi" w:cstheme="majorBidi"/>
      <w:b/>
      <w:iCs/>
      <w:sz w:val="32"/>
    </w:rPr>
  </w:style>
  <w:style w:type="character" w:customStyle="1" w:styleId="Titre8Car">
    <w:name w:val="Titre 8 Car"/>
    <w:aliases w:val="Appendix Heading 3 Car"/>
    <w:basedOn w:val="Policepardfaut"/>
    <w:link w:val="Titre8"/>
    <w:uiPriority w:val="9"/>
    <w:semiHidden/>
    <w:rsid w:val="00A0337C"/>
    <w:rPr>
      <w:rFonts w:asciiTheme="majorHAnsi" w:eastAsiaTheme="majorEastAsia" w:hAnsiTheme="majorHAnsi" w:cstheme="majorBidi"/>
      <w:sz w:val="28"/>
      <w:szCs w:val="21"/>
    </w:rPr>
  </w:style>
  <w:style w:type="character" w:customStyle="1" w:styleId="Titre9Car">
    <w:name w:val="Titre 9 Car"/>
    <w:aliases w:val="Appendix Heading 4 Car"/>
    <w:basedOn w:val="Policepardfaut"/>
    <w:link w:val="Titre9"/>
    <w:uiPriority w:val="9"/>
    <w:semiHidden/>
    <w:rsid w:val="00A0337C"/>
    <w:rPr>
      <w:rFonts w:asciiTheme="majorHAnsi" w:eastAsiaTheme="majorEastAsia" w:hAnsiTheme="majorHAnsi" w:cstheme="majorBidi"/>
      <w:iCs/>
      <w:sz w:val="24"/>
      <w:szCs w:val="21"/>
    </w:rPr>
  </w:style>
  <w:style w:type="paragraph" w:styleId="TM4">
    <w:name w:val="toc 4"/>
    <w:basedOn w:val="Normal"/>
    <w:next w:val="Normal"/>
    <w:autoRedefine/>
    <w:uiPriority w:val="39"/>
    <w:semiHidden/>
    <w:rsid w:val="005B5A5F"/>
    <w:pPr>
      <w:tabs>
        <w:tab w:val="left" w:pos="1440"/>
        <w:tab w:val="right" w:leader="underscore" w:pos="10070"/>
      </w:tabs>
      <w:spacing w:after="100"/>
      <w:ind w:left="480"/>
    </w:pPr>
  </w:style>
  <w:style w:type="paragraph" w:customStyle="1" w:styleId="CV-Nom">
    <w:name w:val="CV - Nom"/>
    <w:basedOn w:val="Normal"/>
    <w:next w:val="CV-Rle"/>
    <w:uiPriority w:val="11"/>
    <w:rsid w:val="00A31255"/>
    <w:pPr>
      <w:spacing w:after="60" w:line="204" w:lineRule="auto"/>
    </w:pPr>
    <w:rPr>
      <w:rFonts w:asciiTheme="majorHAnsi" w:hAnsiTheme="majorHAnsi"/>
      <w:color w:val="000000" w:themeColor="text1"/>
      <w:sz w:val="60"/>
    </w:rPr>
  </w:style>
  <w:style w:type="paragraph" w:customStyle="1" w:styleId="CV-Exprience">
    <w:name w:val="CV - Expérience"/>
    <w:basedOn w:val="Normal"/>
    <w:uiPriority w:val="12"/>
    <w:rsid w:val="00D6493E"/>
    <w:pPr>
      <w:spacing w:after="0" w:line="240" w:lineRule="auto"/>
    </w:pPr>
    <w:rPr>
      <w:sz w:val="22"/>
    </w:rPr>
  </w:style>
  <w:style w:type="character" w:customStyle="1" w:styleId="CV-toilegrise">
    <w:name w:val="CV - Étoile grise"/>
    <w:basedOn w:val="Policepardfaut"/>
    <w:uiPriority w:val="30"/>
    <w:rsid w:val="00EB3370"/>
    <w:rPr>
      <w:rFonts w:ascii="Segoe UI Symbol" w:hAnsi="Segoe UI Symbol" w:cs="Segoe UI Symbol"/>
      <w:color w:val="D9D9D9" w:themeColor="background1" w:themeShade="D9"/>
    </w:rPr>
  </w:style>
  <w:style w:type="paragraph" w:customStyle="1" w:styleId="CV-Titre">
    <w:name w:val="CV - Titre"/>
    <w:basedOn w:val="Normal"/>
    <w:uiPriority w:val="9"/>
    <w:qFormat/>
    <w:rsid w:val="008F44FC"/>
    <w:pPr>
      <w:keepNext/>
      <w:spacing w:before="360" w:line="240" w:lineRule="auto"/>
    </w:pPr>
    <w:rPr>
      <w:rFonts w:asciiTheme="majorHAnsi" w:hAnsiTheme="majorHAnsi"/>
      <w:b/>
      <w:color w:val="5236AB" w:themeColor="accent3"/>
      <w:sz w:val="22"/>
    </w:rPr>
  </w:style>
  <w:style w:type="paragraph" w:customStyle="1" w:styleId="CV-Sous-titre">
    <w:name w:val="CV - Sous-titre"/>
    <w:basedOn w:val="Normal"/>
    <w:uiPriority w:val="10"/>
    <w:qFormat/>
    <w:rsid w:val="00A0337C"/>
    <w:pPr>
      <w:spacing w:before="180" w:line="240" w:lineRule="auto"/>
    </w:pPr>
    <w:rPr>
      <w:rFonts w:asciiTheme="majorHAnsi" w:hAnsiTheme="majorHAnsi"/>
      <w:b/>
      <w:color w:val="E31937" w:themeColor="accent1"/>
    </w:rPr>
  </w:style>
  <w:style w:type="paragraph" w:customStyle="1" w:styleId="CV-Sidebarinformation">
    <w:name w:val="CV - Sidebar information"/>
    <w:basedOn w:val="Corpsdetexte"/>
    <w:uiPriority w:val="14"/>
    <w:semiHidden/>
    <w:rsid w:val="0094795B"/>
    <w:pPr>
      <w:spacing w:after="40" w:line="240" w:lineRule="auto"/>
    </w:pPr>
  </w:style>
  <w:style w:type="paragraph" w:customStyle="1" w:styleId="CV-Sidebartitle">
    <w:name w:val="CV - Sidebar title"/>
    <w:basedOn w:val="CV-Titre"/>
    <w:next w:val="CV-Sidebarinformation"/>
    <w:uiPriority w:val="13"/>
    <w:semiHidden/>
    <w:rsid w:val="0094795B"/>
  </w:style>
  <w:style w:type="character" w:customStyle="1" w:styleId="CV-toilerouge">
    <w:name w:val="CV - Étoile rouge"/>
    <w:basedOn w:val="CV-toilegrise"/>
    <w:uiPriority w:val="30"/>
    <w:rsid w:val="00EB3370"/>
    <w:rPr>
      <w:rFonts w:ascii="Segoe UI Symbol" w:hAnsi="Segoe UI Symbol" w:cs="Segoe UI Symbol"/>
      <w:color w:val="E31937" w:themeColor="accent1"/>
    </w:rPr>
  </w:style>
  <w:style w:type="character" w:styleId="Lienhypertextesuivivisit">
    <w:name w:val="FollowedHyperlink"/>
    <w:basedOn w:val="Policepardfaut"/>
    <w:uiPriority w:val="99"/>
    <w:semiHidden/>
    <w:unhideWhenUsed/>
    <w:rsid w:val="00C72AF4"/>
    <w:rPr>
      <w:color w:val="5236AB" w:themeColor="followedHyperlink"/>
      <w:u w:val="single"/>
    </w:rPr>
  </w:style>
  <w:style w:type="paragraph" w:customStyle="1" w:styleId="Corpstexte2">
    <w:name w:val="Corps texte 2"/>
    <w:basedOn w:val="Corpsdetexte"/>
    <w:autoRedefine/>
    <w:rsid w:val="00686045"/>
    <w:pPr>
      <w:spacing w:before="60"/>
    </w:pPr>
    <w:rPr>
      <w:rFonts w:ascii="Arial" w:hAnsi="Arial"/>
      <w:color w:val="000000" w:themeColor="text1"/>
    </w:rPr>
  </w:style>
  <w:style w:type="paragraph" w:styleId="NormalWeb">
    <w:name w:val="Normal (Web)"/>
    <w:basedOn w:val="Normal"/>
    <w:uiPriority w:val="99"/>
    <w:semiHidden/>
    <w:unhideWhenUsed/>
    <w:rsid w:val="00A67252"/>
    <w:pPr>
      <w:spacing w:before="100" w:beforeAutospacing="1" w:after="100" w:afterAutospacing="1" w:line="240" w:lineRule="auto"/>
    </w:pPr>
    <w:rPr>
      <w:rFonts w:ascii="Times New Roman" w:eastAsia="Times New Roman" w:hAnsi="Times New Roman" w:cs="Times New Roman"/>
      <w:sz w:val="24"/>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474843">
      <w:bodyDiv w:val="1"/>
      <w:marLeft w:val="0"/>
      <w:marRight w:val="0"/>
      <w:marTop w:val="0"/>
      <w:marBottom w:val="0"/>
      <w:divBdr>
        <w:top w:val="none" w:sz="0" w:space="0" w:color="auto"/>
        <w:left w:val="none" w:sz="0" w:space="0" w:color="auto"/>
        <w:bottom w:val="none" w:sz="0" w:space="0" w:color="auto"/>
        <w:right w:val="none" w:sz="0" w:space="0" w:color="auto"/>
      </w:divBdr>
    </w:div>
    <w:div w:id="1451897644">
      <w:bodyDiv w:val="1"/>
      <w:marLeft w:val="0"/>
      <w:marRight w:val="0"/>
      <w:marTop w:val="0"/>
      <w:marBottom w:val="0"/>
      <w:divBdr>
        <w:top w:val="none" w:sz="0" w:space="0" w:color="auto"/>
        <w:left w:val="none" w:sz="0" w:space="0" w:color="auto"/>
        <w:bottom w:val="none" w:sz="0" w:space="0" w:color="auto"/>
        <w:right w:val="none" w:sz="0" w:space="0" w:color="auto"/>
      </w:divBdr>
    </w:div>
    <w:div w:id="1553536090">
      <w:bodyDiv w:val="1"/>
      <w:marLeft w:val="0"/>
      <w:marRight w:val="0"/>
      <w:marTop w:val="0"/>
      <w:marBottom w:val="0"/>
      <w:divBdr>
        <w:top w:val="none" w:sz="0" w:space="0" w:color="auto"/>
        <w:left w:val="none" w:sz="0" w:space="0" w:color="auto"/>
        <w:bottom w:val="none" w:sz="0" w:space="0" w:color="auto"/>
        <w:right w:val="none" w:sz="0" w:space="0" w:color="auto"/>
      </w:divBdr>
    </w:div>
    <w:div w:id="1788621447">
      <w:bodyDiv w:val="1"/>
      <w:marLeft w:val="0"/>
      <w:marRight w:val="0"/>
      <w:marTop w:val="0"/>
      <w:marBottom w:val="0"/>
      <w:divBdr>
        <w:top w:val="none" w:sz="0" w:space="0" w:color="auto"/>
        <w:left w:val="none" w:sz="0" w:space="0" w:color="auto"/>
        <w:bottom w:val="none" w:sz="0" w:space="0" w:color="auto"/>
        <w:right w:val="none" w:sz="0" w:space="0" w:color="auto"/>
      </w:divBdr>
    </w:div>
    <w:div w:id="1816947777">
      <w:bodyDiv w:val="1"/>
      <w:marLeft w:val="0"/>
      <w:marRight w:val="0"/>
      <w:marTop w:val="0"/>
      <w:marBottom w:val="0"/>
      <w:divBdr>
        <w:top w:val="none" w:sz="0" w:space="0" w:color="auto"/>
        <w:left w:val="none" w:sz="0" w:space="0" w:color="auto"/>
        <w:bottom w:val="none" w:sz="0" w:space="0" w:color="auto"/>
        <w:right w:val="none" w:sz="0" w:space="0" w:color="auto"/>
      </w:divBdr>
    </w:div>
    <w:div w:id="193967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facebook.com/devchallenge/" TargetMode="Externa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ia.sauve\Documents\Mod&#232;les%20Office%20personnalis&#233;s\Curriculum%20vitae\CGI_Bid_CV_template_LT_FR.dotx" TargetMode="External"/></Relationships>
</file>

<file path=word/theme/theme1.xml><?xml version="1.0" encoding="utf-8"?>
<a:theme xmlns:a="http://schemas.openxmlformats.org/drawingml/2006/main" name="Office Theme">
  <a:themeElements>
    <a:clrScheme name="CGI Colors - 2020">
      <a:dk1>
        <a:srgbClr val="000000"/>
      </a:dk1>
      <a:lt1>
        <a:srgbClr val="FFFFFF"/>
      </a:lt1>
      <a:dk2>
        <a:srgbClr val="696969"/>
      </a:dk2>
      <a:lt2>
        <a:srgbClr val="FFFFFF"/>
      </a:lt2>
      <a:accent1>
        <a:srgbClr val="E31937"/>
      </a:accent1>
      <a:accent2>
        <a:srgbClr val="FFCDD2"/>
      </a:accent2>
      <a:accent3>
        <a:srgbClr val="5236AB"/>
      </a:accent3>
      <a:accent4>
        <a:srgbClr val="991F3D"/>
      </a:accent4>
      <a:accent5>
        <a:srgbClr val="FFC399"/>
      </a:accent5>
      <a:accent6>
        <a:srgbClr val="A82465"/>
      </a:accent6>
      <a:hlink>
        <a:srgbClr val="5236AB"/>
      </a:hlink>
      <a:folHlink>
        <a:srgbClr val="5236AB"/>
      </a:folHlink>
    </a:clrScheme>
    <a:fontScheme name="CGI Fonts - 2020">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Client name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40922C-E14A-4CD8-9125-774091A522A6}">
  <ds:schemaRefs>
    <ds:schemaRef ds:uri="http://schemas.openxmlformats.org/officeDocument/2006/bibliography"/>
  </ds:schemaRefs>
</ds:datastoreItem>
</file>

<file path=docMetadata/LabelInfo.xml><?xml version="1.0" encoding="utf-8"?>
<clbl:labelList xmlns:clbl="http://schemas.microsoft.com/office/2020/mipLabelMetadata">
  <clbl:label id="{820d33d7-bbe4-47b8-a5ad-6a3992657a09}" enabled="1" method="Privileged" siteId="{b9fec68c-c92d-461e-9a97-3d03a0f18b82}" contentBits="3" removed="0"/>
</clbl:labelList>
</file>

<file path=docProps/app.xml><?xml version="1.0" encoding="utf-8"?>
<Properties xmlns="http://schemas.openxmlformats.org/officeDocument/2006/extended-properties" xmlns:vt="http://schemas.openxmlformats.org/officeDocument/2006/docPropsVTypes">
  <Template>CGI_Bid_CV_template_LT_FR.dotx</Template>
  <TotalTime>44</TotalTime>
  <Pages>4</Pages>
  <Words>1387</Words>
  <Characters>7634</Characters>
  <Application>Microsoft Office Word</Application>
  <DocSecurity>0</DocSecurity>
  <Lines>63</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Proposal name</vt:lpstr>
      <vt:lpstr>Proposal name</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name</dc:title>
  <dc:subject/>
  <dc:creator>Sauve, Sonia</dc:creator>
  <cp:keywords/>
  <dc:description/>
  <cp:lastModifiedBy>Tayoro, Christian</cp:lastModifiedBy>
  <cp:revision>20</cp:revision>
  <cp:lastPrinted>2020-11-18T15:48:00Z</cp:lastPrinted>
  <dcterms:created xsi:type="dcterms:W3CDTF">2023-02-22T18:29:00Z</dcterms:created>
  <dcterms:modified xsi:type="dcterms:W3CDTF">2024-01-31T20:28:00Z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Client name</vt:lpwstr>
  </property>
  <property fmtid="{D5CDD505-2E9C-101B-9397-08002B2CF9AE}" pid="3" name="ClassificationContentMarkingFooterShapeIds">
    <vt:lpwstr>74032f3e,652e742c,154f6978</vt:lpwstr>
  </property>
  <property fmtid="{D5CDD505-2E9C-101B-9397-08002B2CF9AE}" pid="4" name="ClassificationContentMarkingFooterFontProps">
    <vt:lpwstr>#000000,9,Arial</vt:lpwstr>
  </property>
  <property fmtid="{D5CDD505-2E9C-101B-9397-08002B2CF9AE}" pid="5" name="ClassificationContentMarkingFooterText">
    <vt:lpwstr>Confidentiel</vt:lpwstr>
  </property>
</Properties>
</file>